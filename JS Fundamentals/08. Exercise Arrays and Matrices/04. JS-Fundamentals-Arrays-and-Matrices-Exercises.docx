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BF187D" w:rsidRDefault="00763912" w:rsidP="00763912">
      <w:pPr>
        <w:pStyle w:val="Heading1"/>
        <w:rPr>
          <w:lang w:val="fr-FR"/>
        </w:rPr>
      </w:pPr>
      <w:r w:rsidRPr="00BF187D">
        <w:rPr>
          <w:lang w:val="fr-FR"/>
        </w:rPr>
        <w:t xml:space="preserve">Exercises: </w:t>
      </w:r>
      <w:r w:rsidR="00952AD2" w:rsidRPr="00BF187D">
        <w:rPr>
          <w:lang w:val="fr-FR"/>
        </w:rPr>
        <w:t>Arrays, Matrices, Multi-Dimensional Arrays</w:t>
      </w:r>
    </w:p>
    <w:p w:rsidR="00763912" w:rsidRPr="006901E1" w:rsidRDefault="00612D74" w:rsidP="00763912"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F24A10">
          <w:rPr>
            <w:rStyle w:val="Hyperlink"/>
          </w:rPr>
          <w:t>"JavaScript Fundamentals Course@SoftUni".</w:t>
        </w:r>
      </w:hyperlink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 </w:t>
      </w:r>
      <w:r w:rsidR="00382F0D" w:rsidRPr="006901E1">
        <w:rPr>
          <w:sz w:val="24"/>
          <w:szCs w:val="24"/>
        </w:rPr>
        <w:t xml:space="preserve">Submit your solutions in the </w:t>
      </w:r>
      <w:r w:rsidR="00382F0D" w:rsidRPr="006901E1">
        <w:rPr>
          <w:noProof/>
          <w:sz w:val="24"/>
          <w:szCs w:val="24"/>
        </w:rPr>
        <w:t>SoftUni</w:t>
      </w:r>
      <w:r w:rsidR="00382F0D" w:rsidRPr="006901E1">
        <w:rPr>
          <w:sz w:val="24"/>
          <w:szCs w:val="24"/>
        </w:rPr>
        <w:t xml:space="preserve"> judge system at </w:t>
      </w:r>
      <w:hyperlink r:id="rId9" w:history="1">
        <w:r w:rsidR="00640ED3" w:rsidRPr="00640ED3">
          <w:rPr>
            <w:rStyle w:val="Hyperlink"/>
          </w:rPr>
          <w:t>https://judge.softuni.bg/Contests/313</w:t>
        </w:r>
      </w:hyperlink>
      <w:bookmarkStart w:id="0" w:name="_GoBack"/>
      <w:bookmarkEnd w:id="0"/>
    </w:p>
    <w:p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:rsidR="00BA1772" w:rsidRPr="006901E1" w:rsidRDefault="00FA0009" w:rsidP="0095466F">
      <w:pPr>
        <w:rPr>
          <w:sz w:val="24"/>
          <w:szCs w:val="24"/>
        </w:rPr>
      </w:pPr>
      <w:r w:rsidRPr="006901E1">
        <w:rPr>
          <w:sz w:val="24"/>
          <w:szCs w:val="24"/>
        </w:rPr>
        <w:t>Write a JS functi</w:t>
      </w:r>
      <w:r w:rsidR="00431189" w:rsidRPr="006901E1">
        <w:rPr>
          <w:sz w:val="24"/>
          <w:szCs w:val="24"/>
        </w:rPr>
        <w:t>on that prints a given array.</w:t>
      </w:r>
    </w:p>
    <w:p w:rsidR="0095466F" w:rsidRPr="006901E1" w:rsidRDefault="0071692E" w:rsidP="0095466F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t xml:space="preserve">The </w:t>
      </w:r>
      <w:r w:rsidR="00BA1772" w:rsidRPr="006901E1">
        <w:rPr>
          <w:b/>
          <w:sz w:val="24"/>
          <w:szCs w:val="24"/>
        </w:rPr>
        <w:t>input</w:t>
      </w:r>
      <w:r w:rsidR="00BA1772" w:rsidRPr="006901E1">
        <w:rPr>
          <w:sz w:val="24"/>
          <w:szCs w:val="24"/>
        </w:rPr>
        <w:t xml:space="preserve"> comes as </w:t>
      </w:r>
      <w:r w:rsidR="00ED7EAA" w:rsidRPr="006901E1">
        <w:rPr>
          <w:sz w:val="24"/>
          <w:szCs w:val="24"/>
        </w:rPr>
        <w:t xml:space="preserve">an </w:t>
      </w:r>
      <w:r w:rsidR="00BA1772" w:rsidRPr="006901E1">
        <w:rPr>
          <w:b/>
          <w:sz w:val="24"/>
          <w:szCs w:val="24"/>
        </w:rPr>
        <w:t>array of strin</w:t>
      </w:r>
      <w:r w:rsidR="00ED31B7" w:rsidRPr="006901E1">
        <w:rPr>
          <w:b/>
          <w:sz w:val="24"/>
          <w:szCs w:val="24"/>
        </w:rPr>
        <w:t>gs</w:t>
      </w:r>
      <w:r w:rsidR="00ED31B7" w:rsidRPr="006901E1">
        <w:rPr>
          <w:sz w:val="24"/>
          <w:szCs w:val="24"/>
        </w:rPr>
        <w:t>.</w:t>
      </w:r>
      <w:r w:rsidR="00DB1263" w:rsidRPr="006901E1">
        <w:rPr>
          <w:sz w:val="24"/>
          <w:szCs w:val="24"/>
        </w:rPr>
        <w:t xml:space="preserve"> The last element of the array is the delimiter.</w:t>
      </w:r>
    </w:p>
    <w:p w:rsidR="00BA1772" w:rsidRPr="006901E1" w:rsidRDefault="00BA1772" w:rsidP="0095466F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ED31B7" w:rsidRPr="006901E1">
        <w:rPr>
          <w:sz w:val="24"/>
          <w:szCs w:val="24"/>
        </w:rPr>
        <w:t>the same array</w:t>
      </w:r>
      <w:r w:rsidR="00431189" w:rsidRPr="006901E1">
        <w:rPr>
          <w:sz w:val="24"/>
          <w:szCs w:val="24"/>
        </w:rPr>
        <w:t xml:space="preserve">, printed on the console, each element </w:t>
      </w:r>
      <w:r w:rsidR="00431189" w:rsidRPr="006901E1">
        <w:rPr>
          <w:b/>
          <w:sz w:val="24"/>
          <w:szCs w:val="24"/>
        </w:rPr>
        <w:t>separated</w:t>
      </w:r>
      <w:r w:rsidR="002D7D4E" w:rsidRPr="006901E1">
        <w:rPr>
          <w:sz w:val="24"/>
          <w:szCs w:val="24"/>
        </w:rPr>
        <w:t xml:space="preserve"> from</w:t>
      </w:r>
      <w:r w:rsidR="00431189" w:rsidRPr="006901E1">
        <w:rPr>
          <w:sz w:val="24"/>
          <w:szCs w:val="24"/>
        </w:rPr>
        <w:t xml:space="preserve"> the other</w:t>
      </w:r>
      <w:r w:rsidR="002D7D4E" w:rsidRPr="006901E1">
        <w:rPr>
          <w:sz w:val="24"/>
          <w:szCs w:val="24"/>
        </w:rPr>
        <w:t>s</w:t>
      </w:r>
      <w:r w:rsidR="00431189" w:rsidRPr="006901E1">
        <w:rPr>
          <w:sz w:val="24"/>
          <w:szCs w:val="24"/>
        </w:rPr>
        <w:t xml:space="preserve"> by the </w:t>
      </w:r>
      <w:r w:rsidR="00431189" w:rsidRPr="006901E1">
        <w:rPr>
          <w:b/>
          <w:sz w:val="24"/>
          <w:szCs w:val="24"/>
        </w:rPr>
        <w:t>given delimiter</w:t>
      </w:r>
      <w:r w:rsidR="00ED31B7" w:rsidRPr="006901E1">
        <w:rPr>
          <w:sz w:val="24"/>
          <w:szCs w:val="24"/>
        </w:rPr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F71367" w:rsidRPr="00603773" w:rsidTr="000E7928">
        <w:tc>
          <w:tcPr>
            <w:tcW w:w="1232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F71367" w:rsidRPr="0095466F" w:rsidTr="000E7928">
        <w:tc>
          <w:tcPr>
            <w:tcW w:w="1232" w:type="dxa"/>
          </w:tcPr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One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Two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Three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Four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Five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-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2610" w:type="dxa"/>
          </w:tcPr>
          <w:p w:rsidR="00F71367" w:rsidRPr="006901E1" w:rsidRDefault="00F71367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6901E1" w:rsidRDefault="00F71367" w:rsidP="00BA177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How about no?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will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not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do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it!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A1155E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_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3870" w:type="dxa"/>
          </w:tcPr>
          <w:p w:rsidR="00F71367" w:rsidRPr="006901E1" w:rsidRDefault="00324E64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How about </w:t>
            </w:r>
            <w:r w:rsidR="00A1155E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no?_I_will_not_do_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it!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Pr="006901E1" w:rsidRDefault="00245D88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Let’s start by extracting the delimiter from the input array:</w:t>
      </w:r>
    </w:p>
    <w:p w:rsidR="00245D88" w:rsidRPr="006901E1" w:rsidRDefault="00245D88" w:rsidP="00245D88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</w:rPr>
        <w:drawing>
          <wp:inline distT="0" distB="0" distL="0" distR="0" wp14:anchorId="4D7B97FB" wp14:editId="19825745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Pr="006901E1" w:rsidRDefault="00245D88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Now that we have the element, we need to delete it from the array, because we don’t need it in the output.</w:t>
      </w:r>
      <w:r w:rsidR="0008470D" w:rsidRPr="006901E1">
        <w:rPr>
          <w:sz w:val="24"/>
          <w:szCs w:val="24"/>
        </w:rPr>
        <w:t xml:space="preserve"> Thankfully, the Array in JavaScript has a </w:t>
      </w:r>
      <w:r w:rsidR="0008470D" w:rsidRPr="006901E1">
        <w:rPr>
          <w:b/>
          <w:sz w:val="24"/>
          <w:szCs w:val="24"/>
        </w:rPr>
        <w:t>built-in function</w:t>
      </w:r>
      <w:r w:rsidR="0008470D" w:rsidRPr="006901E1">
        <w:rPr>
          <w:sz w:val="24"/>
          <w:szCs w:val="24"/>
        </w:rPr>
        <w:t xml:space="preserve"> for </w:t>
      </w:r>
      <w:r w:rsidR="0008470D" w:rsidRPr="006901E1">
        <w:rPr>
          <w:b/>
          <w:sz w:val="24"/>
          <w:szCs w:val="24"/>
        </w:rPr>
        <w:t>removing the last element</w:t>
      </w:r>
      <w:r w:rsidR="0008470D" w:rsidRPr="006901E1">
        <w:rPr>
          <w:sz w:val="24"/>
          <w:szCs w:val="24"/>
        </w:rPr>
        <w:t xml:space="preserve">, which is </w:t>
      </w:r>
      <w:r w:rsidR="0008470D" w:rsidRPr="006901E1">
        <w:rPr>
          <w:b/>
          <w:noProof/>
          <w:sz w:val="24"/>
          <w:szCs w:val="24"/>
        </w:rPr>
        <w:t>Array.pop()</w:t>
      </w:r>
      <w:r w:rsidR="0008470D" w:rsidRPr="006901E1">
        <w:rPr>
          <w:noProof/>
          <w:sz w:val="24"/>
          <w:szCs w:val="24"/>
        </w:rPr>
        <w:t>.</w:t>
      </w:r>
    </w:p>
    <w:p w:rsidR="0008470D" w:rsidRPr="006901E1" w:rsidRDefault="0008470D" w:rsidP="0008470D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</w:rPr>
        <w:drawing>
          <wp:inline distT="0" distB="0" distL="0" distR="0" wp14:anchorId="385AB8CD" wp14:editId="0B7055EF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Pr="006901E1" w:rsidRDefault="0008470D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And last but not least, let’s print each element of the array, separated wit</w:t>
      </w:r>
      <w:r w:rsidR="0036296D" w:rsidRPr="006901E1">
        <w:rPr>
          <w:sz w:val="24"/>
          <w:szCs w:val="24"/>
        </w:rPr>
        <w:t>h the next one by the delimiter:</w:t>
      </w:r>
    </w:p>
    <w:p w:rsidR="0036296D" w:rsidRPr="006901E1" w:rsidRDefault="0036296D" w:rsidP="0036296D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</w:rPr>
        <w:lastRenderedPageBreak/>
        <w:drawing>
          <wp:inline distT="0" distB="0" distL="0" distR="0" wp14:anchorId="6F9D73E9" wp14:editId="0674936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Pr="006901E1" w:rsidRDefault="0036296D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rStyle w:val="CodeChar"/>
          <w:sz w:val="24"/>
          <w:szCs w:val="24"/>
        </w:rPr>
        <w:t>result</w:t>
      </w:r>
      <w:r w:rsidRPr="006901E1">
        <w:rPr>
          <w:sz w:val="24"/>
          <w:szCs w:val="24"/>
        </w:rPr>
        <w:t xml:space="preserve"> variable holds our final string.</w:t>
      </w:r>
      <w:r w:rsidR="00807952" w:rsidRPr="006901E1">
        <w:rPr>
          <w:sz w:val="24"/>
          <w:szCs w:val="24"/>
        </w:rPr>
        <w:t xml:space="preserve"> The</w:t>
      </w:r>
      <w:r w:rsidR="00C55065" w:rsidRPr="006901E1">
        <w:rPr>
          <w:rStyle w:val="CodeChar"/>
          <w:sz w:val="24"/>
          <w:szCs w:val="24"/>
        </w:rPr>
        <w:t xml:space="preserve"> </w:t>
      </w:r>
      <w:r w:rsidR="00807952" w:rsidRPr="006901E1">
        <w:rPr>
          <w:rStyle w:val="CodeChar"/>
          <w:sz w:val="24"/>
          <w:szCs w:val="24"/>
        </w:rPr>
        <w:t>if</w:t>
      </w:r>
      <w:r w:rsidR="00807952" w:rsidRPr="006901E1">
        <w:rPr>
          <w:sz w:val="24"/>
          <w:szCs w:val="24"/>
        </w:rPr>
        <w:t xml:space="preserve"> check in the loop is necessary so that we don’t </w:t>
      </w:r>
      <w:r w:rsidR="00807952" w:rsidRPr="006901E1">
        <w:rPr>
          <w:b/>
          <w:sz w:val="24"/>
          <w:szCs w:val="24"/>
        </w:rPr>
        <w:t>attach an</w:t>
      </w:r>
      <w:r w:rsidR="00807952" w:rsidRPr="006901E1">
        <w:rPr>
          <w:sz w:val="24"/>
          <w:szCs w:val="24"/>
        </w:rPr>
        <w:t xml:space="preserve"> </w:t>
      </w:r>
      <w:r w:rsidR="00807952" w:rsidRPr="006901E1">
        <w:rPr>
          <w:b/>
          <w:sz w:val="24"/>
          <w:szCs w:val="24"/>
        </w:rPr>
        <w:t>unneeded delimiter</w:t>
      </w:r>
      <w:r w:rsidR="00807952" w:rsidRPr="006901E1">
        <w:rPr>
          <w:sz w:val="24"/>
          <w:szCs w:val="24"/>
        </w:rPr>
        <w:t xml:space="preserve"> somewhere in the result string.</w:t>
      </w:r>
    </w:p>
    <w:p w:rsidR="0036296D" w:rsidRDefault="0036296D" w:rsidP="0036296D">
      <w:pPr>
        <w:pStyle w:val="ListParagraph"/>
        <w:jc w:val="center"/>
      </w:pPr>
    </w:p>
    <w:p w:rsidR="00BA1772" w:rsidRDefault="00F81AA6" w:rsidP="00BA1772">
      <w:pPr>
        <w:pStyle w:val="Heading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:rsidR="00BA1772" w:rsidRPr="006901E1" w:rsidRDefault="00F81AA6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>Write a JS function that prints every</w:t>
      </w:r>
      <w:r w:rsidR="0042232E" w:rsidRPr="006901E1">
        <w:rPr>
          <w:sz w:val="24"/>
          <w:szCs w:val="24"/>
        </w:rPr>
        <w:t xml:space="preserve"> element of an array,</w:t>
      </w:r>
      <w:r w:rsidRPr="006901E1">
        <w:rPr>
          <w:sz w:val="24"/>
          <w:szCs w:val="24"/>
        </w:rPr>
        <w:t xml:space="preserve"> on a given step.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ED7EAA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2532F6" w:rsidRPr="006901E1">
        <w:rPr>
          <w:sz w:val="24"/>
          <w:szCs w:val="24"/>
        </w:rPr>
        <w:t xml:space="preserve">The last element is </w:t>
      </w:r>
      <w:r w:rsidR="00E431BC" w:rsidRPr="006901E1">
        <w:rPr>
          <w:b/>
          <w:sz w:val="24"/>
          <w:szCs w:val="24"/>
        </w:rPr>
        <w:t xml:space="preserve">N - </w:t>
      </w:r>
      <w:r w:rsidR="002532F6" w:rsidRPr="006901E1">
        <w:rPr>
          <w:b/>
          <w:sz w:val="24"/>
          <w:szCs w:val="24"/>
        </w:rPr>
        <w:t>the step</w:t>
      </w:r>
      <w:r w:rsidR="002532F6" w:rsidRPr="006901E1">
        <w:rPr>
          <w:sz w:val="24"/>
          <w:szCs w:val="24"/>
        </w:rPr>
        <w:t>.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E431BC" w:rsidRPr="006901E1">
        <w:rPr>
          <w:sz w:val="24"/>
          <w:szCs w:val="24"/>
        </w:rPr>
        <w:t xml:space="preserve"> is every element on </w:t>
      </w:r>
      <w:r w:rsidR="00E431BC" w:rsidRPr="006901E1">
        <w:rPr>
          <w:noProof/>
          <w:sz w:val="24"/>
          <w:szCs w:val="24"/>
        </w:rPr>
        <w:t xml:space="preserve">the </w:t>
      </w:r>
      <w:r w:rsidR="00E431BC" w:rsidRPr="006901E1">
        <w:rPr>
          <w:b/>
          <w:noProof/>
          <w:sz w:val="24"/>
          <w:szCs w:val="24"/>
        </w:rPr>
        <w:t>N-th</w:t>
      </w:r>
      <w:r w:rsidR="00E431BC" w:rsidRPr="006901E1">
        <w:rPr>
          <w:noProof/>
          <w:sz w:val="24"/>
          <w:szCs w:val="24"/>
        </w:rPr>
        <w:t xml:space="preserve"> step</w:t>
      </w:r>
      <w:r w:rsidR="00E431BC" w:rsidRPr="006901E1">
        <w:rPr>
          <w:sz w:val="24"/>
          <w:szCs w:val="24"/>
        </w:rPr>
        <w:t xml:space="preserve"> </w:t>
      </w:r>
      <w:r w:rsidR="00E431BC" w:rsidRPr="006901E1">
        <w:rPr>
          <w:b/>
          <w:sz w:val="24"/>
          <w:szCs w:val="24"/>
        </w:rPr>
        <w:t>starting from the first one</w:t>
      </w:r>
      <w:r w:rsidR="00E431BC" w:rsidRPr="006901E1">
        <w:rPr>
          <w:sz w:val="24"/>
          <w:szCs w:val="24"/>
        </w:rPr>
        <w:t>.</w:t>
      </w:r>
      <w:r w:rsidR="004E3549" w:rsidRPr="006901E1">
        <w:rPr>
          <w:sz w:val="24"/>
          <w:szCs w:val="24"/>
        </w:rPr>
        <w:t xml:space="preserve"> If the step is “</w:t>
      </w:r>
      <w:r w:rsidR="004E3549" w:rsidRPr="006901E1">
        <w:rPr>
          <w:rStyle w:val="CodeChar"/>
          <w:sz w:val="24"/>
          <w:szCs w:val="24"/>
        </w:rPr>
        <w:t>3</w:t>
      </w:r>
      <w:r w:rsidR="004E3549" w:rsidRPr="006901E1">
        <w:rPr>
          <w:sz w:val="24"/>
          <w:szCs w:val="24"/>
        </w:rPr>
        <w:t>”, you need to print the</w:t>
      </w:r>
      <w:r w:rsidR="008453F9" w:rsidRPr="006901E1">
        <w:rPr>
          <w:sz w:val="24"/>
          <w:szCs w:val="24"/>
        </w:rPr>
        <w:t xml:space="preserve"> </w:t>
      </w:r>
      <w:r w:rsidR="008453F9" w:rsidRPr="006901E1">
        <w:rPr>
          <w:b/>
          <w:sz w:val="24"/>
          <w:szCs w:val="24"/>
        </w:rPr>
        <w:t>1-st</w:t>
      </w:r>
      <w:r w:rsidR="004E3549" w:rsidRPr="006901E1">
        <w:rPr>
          <w:sz w:val="24"/>
          <w:szCs w:val="24"/>
        </w:rPr>
        <w:t xml:space="preserve">, the </w:t>
      </w:r>
      <w:r w:rsidR="004E3549" w:rsidRPr="006901E1">
        <w:rPr>
          <w:b/>
          <w:sz w:val="24"/>
          <w:szCs w:val="24"/>
        </w:rPr>
        <w:t>4-th</w:t>
      </w:r>
      <w:r w:rsidR="004E3549" w:rsidRPr="006901E1">
        <w:rPr>
          <w:sz w:val="24"/>
          <w:szCs w:val="24"/>
        </w:rPr>
        <w:t xml:space="preserve">, the </w:t>
      </w:r>
      <w:r w:rsidR="004E3549" w:rsidRPr="006901E1">
        <w:rPr>
          <w:b/>
          <w:sz w:val="24"/>
          <w:szCs w:val="24"/>
        </w:rPr>
        <w:t>7-th</w:t>
      </w:r>
      <w:r w:rsidR="004E3549" w:rsidRPr="006901E1">
        <w:rPr>
          <w:sz w:val="24"/>
          <w:szCs w:val="24"/>
        </w:rPr>
        <w:t xml:space="preserve"> … and so on, until you reach the end of the array.</w:t>
      </w:r>
      <w:r w:rsidR="00E431BC" w:rsidRPr="006901E1">
        <w:rPr>
          <w:sz w:val="24"/>
          <w:szCs w:val="24"/>
        </w:rPr>
        <w:t xml:space="preserve"> </w:t>
      </w:r>
      <w:r w:rsidR="00CC7C97" w:rsidRPr="006901E1">
        <w:rPr>
          <w:sz w:val="24"/>
          <w:szCs w:val="24"/>
        </w:rPr>
        <w:t>The elements must be printed each on a new line.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31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:rsidR="00CC7C97" w:rsidRPr="006901E1" w:rsidRDefault="00CC7C97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  <w:p w:rsidR="00B30F43" w:rsidRPr="006901E1" w:rsidRDefault="00B30F43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31</w:t>
            </w:r>
          </w:p>
          <w:p w:rsidR="00B30F43" w:rsidRPr="006901E1" w:rsidRDefault="00B30F43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6901E1" w:rsidRDefault="00CC7C97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dsa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asd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tset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:rsidR="008453F9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530" w:type="dxa"/>
          </w:tcPr>
          <w:p w:rsidR="00CC7C97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dsa</w:t>
            </w:r>
          </w:p>
          <w:p w:rsidR="008453F9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6901E1" w:rsidRDefault="00CC7C97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:rsidR="00CC7C97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C1186B" w:rsidRPr="006901E1" w:rsidRDefault="00C1186B" w:rsidP="00C1186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Use what you’ve seen from the </w:t>
      </w:r>
      <w:r w:rsidRPr="006901E1">
        <w:rPr>
          <w:b/>
          <w:sz w:val="24"/>
          <w:szCs w:val="24"/>
        </w:rPr>
        <w:t>previous problem</w:t>
      </w:r>
      <w:r w:rsidRPr="006901E1">
        <w:rPr>
          <w:sz w:val="24"/>
          <w:szCs w:val="24"/>
        </w:rPr>
        <w:t xml:space="preserve"> to </w:t>
      </w:r>
      <w:r w:rsidRPr="006901E1">
        <w:rPr>
          <w:b/>
          <w:sz w:val="24"/>
          <w:szCs w:val="24"/>
        </w:rPr>
        <w:t>extract the last element</w:t>
      </w:r>
      <w:r w:rsidRPr="006901E1">
        <w:rPr>
          <w:sz w:val="24"/>
          <w:szCs w:val="24"/>
        </w:rPr>
        <w:t xml:space="preserve"> of the array.</w:t>
      </w:r>
    </w:p>
    <w:p w:rsidR="00BA1772" w:rsidRPr="006901E1" w:rsidRDefault="00C1186B" w:rsidP="00C1186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Create a</w:t>
      </w:r>
      <w:r w:rsidRPr="006901E1">
        <w:rPr>
          <w:rStyle w:val="CodeChar"/>
          <w:sz w:val="24"/>
          <w:szCs w:val="24"/>
        </w:rPr>
        <w:t xml:space="preserve"> step</w:t>
      </w:r>
      <w:r w:rsidRPr="006901E1">
        <w:rPr>
          <w:sz w:val="24"/>
          <w:szCs w:val="24"/>
        </w:rPr>
        <w:t xml:space="preserve"> variable to hold the </w:t>
      </w:r>
      <w:r w:rsidRPr="006901E1">
        <w:rPr>
          <w:b/>
          <w:sz w:val="24"/>
          <w:szCs w:val="24"/>
        </w:rPr>
        <w:t>given step</w:t>
      </w:r>
      <w:r w:rsidRPr="006901E1">
        <w:rPr>
          <w:sz w:val="24"/>
          <w:szCs w:val="24"/>
        </w:rPr>
        <w:t xml:space="preserve"> of the array. Then </w:t>
      </w:r>
      <w:r w:rsidRPr="006901E1">
        <w:rPr>
          <w:b/>
          <w:sz w:val="24"/>
          <w:szCs w:val="24"/>
        </w:rPr>
        <w:t>print all the elements</w:t>
      </w:r>
      <w:r w:rsidRPr="006901E1">
        <w:rPr>
          <w:sz w:val="24"/>
          <w:szCs w:val="24"/>
        </w:rPr>
        <w:t xml:space="preserve"> with</w:t>
      </w:r>
      <w:r w:rsidRPr="006901E1">
        <w:rPr>
          <w:noProof/>
          <w:sz w:val="24"/>
          <w:szCs w:val="24"/>
        </w:rPr>
        <w:t xml:space="preserve"> a</w:t>
      </w:r>
      <w:r w:rsidR="001D338D" w:rsidRPr="006901E1">
        <w:rPr>
          <w:rStyle w:val="CodeChar"/>
          <w:sz w:val="24"/>
          <w:szCs w:val="24"/>
        </w:rPr>
        <w:t xml:space="preserve"> </w:t>
      </w:r>
      <w:r w:rsidR="00ED7EAA" w:rsidRPr="006901E1">
        <w:rPr>
          <w:rStyle w:val="CodeChar"/>
          <w:sz w:val="24"/>
          <w:szCs w:val="24"/>
        </w:rPr>
        <w:t xml:space="preserve">for </w:t>
      </w:r>
      <w:r w:rsidRPr="006901E1">
        <w:rPr>
          <w:sz w:val="24"/>
          <w:szCs w:val="24"/>
        </w:rPr>
        <w:t xml:space="preserve">loop, </w:t>
      </w:r>
      <w:r w:rsidRPr="006901E1">
        <w:rPr>
          <w:b/>
          <w:sz w:val="24"/>
          <w:szCs w:val="24"/>
        </w:rPr>
        <w:t>incrementing</w:t>
      </w:r>
      <w:r w:rsidRPr="006901E1">
        <w:rPr>
          <w:sz w:val="24"/>
          <w:szCs w:val="24"/>
        </w:rPr>
        <w:t xml:space="preserve"> the </w:t>
      </w:r>
      <w:r w:rsidRPr="006901E1">
        <w:rPr>
          <w:b/>
          <w:sz w:val="24"/>
          <w:szCs w:val="24"/>
        </w:rPr>
        <w:t xml:space="preserve">loop variable </w:t>
      </w:r>
      <w:r w:rsidRPr="006901E1">
        <w:rPr>
          <w:sz w:val="24"/>
          <w:szCs w:val="24"/>
        </w:rPr>
        <w:t xml:space="preserve">with the value of the </w:t>
      </w:r>
      <w:r w:rsidRPr="006901E1">
        <w:rPr>
          <w:rStyle w:val="CodeChar"/>
          <w:sz w:val="24"/>
          <w:szCs w:val="24"/>
        </w:rPr>
        <w:t>step</w:t>
      </w:r>
      <w:r w:rsidRPr="006901E1">
        <w:rPr>
          <w:sz w:val="24"/>
          <w:szCs w:val="24"/>
        </w:rPr>
        <w:t xml:space="preserve"> variable.</w:t>
      </w:r>
    </w:p>
    <w:p w:rsidR="00BA1772" w:rsidRDefault="00845C3B" w:rsidP="00BA1772">
      <w:pPr>
        <w:pStyle w:val="Heading2"/>
      </w:pPr>
      <w:r>
        <w:t>*</w:t>
      </w:r>
      <w:r w:rsidR="008453F9">
        <w:t>Add and Remove Elements from</w:t>
      </w:r>
      <w:r w:rsidR="00B34052">
        <w:t xml:space="preserve"> an</w:t>
      </w:r>
      <w:r w:rsidR="008453F9">
        <w:t xml:space="preserve"> Array</w:t>
      </w:r>
    </w:p>
    <w:p w:rsidR="00302CBE" w:rsidRPr="006901E1" w:rsidRDefault="00BA1772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453A45" w:rsidRPr="006901E1">
        <w:rPr>
          <w:b/>
          <w:sz w:val="24"/>
          <w:szCs w:val="24"/>
        </w:rPr>
        <w:t>adds</w:t>
      </w:r>
      <w:r w:rsidR="00453A45" w:rsidRPr="006901E1">
        <w:rPr>
          <w:sz w:val="24"/>
          <w:szCs w:val="24"/>
        </w:rPr>
        <w:t xml:space="preserve"> and </w:t>
      </w:r>
      <w:r w:rsidR="00453A45" w:rsidRPr="006901E1">
        <w:rPr>
          <w:b/>
          <w:sz w:val="24"/>
          <w:szCs w:val="24"/>
        </w:rPr>
        <w:t>removes</w:t>
      </w:r>
      <w:r w:rsidR="00453A45" w:rsidRPr="006901E1">
        <w:rPr>
          <w:sz w:val="24"/>
          <w:szCs w:val="24"/>
        </w:rPr>
        <w:t xml:space="preserve"> </w:t>
      </w:r>
      <w:r w:rsidR="0049233C" w:rsidRPr="006901E1">
        <w:rPr>
          <w:sz w:val="24"/>
          <w:szCs w:val="24"/>
        </w:rPr>
        <w:t xml:space="preserve">numbers </w:t>
      </w:r>
      <w:r w:rsidR="000153AB" w:rsidRPr="006901E1">
        <w:rPr>
          <w:b/>
          <w:sz w:val="24"/>
          <w:szCs w:val="24"/>
        </w:rPr>
        <w:t xml:space="preserve">to </w:t>
      </w:r>
      <w:r w:rsidR="002E7AFA" w:rsidRPr="006901E1">
        <w:rPr>
          <w:b/>
          <w:sz w:val="24"/>
          <w:szCs w:val="24"/>
        </w:rPr>
        <w:t xml:space="preserve">/ </w:t>
      </w:r>
      <w:r w:rsidR="000153AB" w:rsidRPr="006901E1">
        <w:rPr>
          <w:b/>
          <w:sz w:val="24"/>
          <w:szCs w:val="24"/>
        </w:rPr>
        <w:t>from</w:t>
      </w:r>
      <w:r w:rsidR="00453A45" w:rsidRPr="006901E1">
        <w:rPr>
          <w:sz w:val="24"/>
          <w:szCs w:val="24"/>
        </w:rPr>
        <w:t xml:space="preserve"> an array.</w:t>
      </w:r>
      <w:r w:rsidR="0014256A" w:rsidRPr="006901E1">
        <w:rPr>
          <w:sz w:val="24"/>
          <w:szCs w:val="24"/>
        </w:rPr>
        <w:t xml:space="preserve"> You will receive a command which can either be “</w:t>
      </w:r>
      <w:r w:rsidR="0014256A" w:rsidRPr="006901E1">
        <w:rPr>
          <w:rStyle w:val="CodeChar"/>
          <w:sz w:val="24"/>
          <w:szCs w:val="24"/>
        </w:rPr>
        <w:t>add</w:t>
      </w:r>
      <w:r w:rsidR="0014256A" w:rsidRPr="006901E1">
        <w:rPr>
          <w:sz w:val="24"/>
          <w:szCs w:val="24"/>
        </w:rPr>
        <w:t>” or “</w:t>
      </w:r>
      <w:r w:rsidR="0014256A" w:rsidRPr="006901E1">
        <w:rPr>
          <w:rStyle w:val="CodeChar"/>
          <w:sz w:val="24"/>
          <w:szCs w:val="24"/>
        </w:rPr>
        <w:t>remove</w:t>
      </w:r>
      <w:r w:rsidR="0014256A" w:rsidRPr="006901E1">
        <w:rPr>
          <w:sz w:val="24"/>
          <w:szCs w:val="24"/>
        </w:rPr>
        <w:t xml:space="preserve">”. </w:t>
      </w:r>
    </w:p>
    <w:p w:rsidR="00CA1918" w:rsidRPr="006901E1" w:rsidRDefault="004F4557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initial number</w:t>
      </w:r>
      <w:r w:rsidRPr="006901E1">
        <w:rPr>
          <w:sz w:val="24"/>
          <w:szCs w:val="24"/>
        </w:rPr>
        <w:t xml:space="preserve"> is </w:t>
      </w:r>
      <w:r w:rsidR="00EF59BF" w:rsidRPr="006901E1">
        <w:rPr>
          <w:b/>
          <w:sz w:val="24"/>
          <w:szCs w:val="24"/>
        </w:rPr>
        <w:t>1</w:t>
      </w:r>
      <w:r w:rsidR="00EF59BF" w:rsidRPr="006901E1">
        <w:rPr>
          <w:sz w:val="24"/>
          <w:szCs w:val="24"/>
        </w:rPr>
        <w:t xml:space="preserve">. Each input command should </w:t>
      </w:r>
      <w:r w:rsidR="009F514A" w:rsidRPr="006901E1">
        <w:rPr>
          <w:b/>
          <w:sz w:val="24"/>
          <w:szCs w:val="24"/>
        </w:rPr>
        <w:t>increase that number</w:t>
      </w:r>
      <w:r w:rsidR="009F514A" w:rsidRPr="006901E1">
        <w:rPr>
          <w:sz w:val="24"/>
          <w:szCs w:val="24"/>
        </w:rPr>
        <w:t>, regardless of what it is.</w:t>
      </w:r>
    </w:p>
    <w:p w:rsidR="00BA1772" w:rsidRPr="006901E1" w:rsidRDefault="00EB7AFC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lastRenderedPageBreak/>
        <w:br/>
        <w:t>Upon receiving an “</w:t>
      </w:r>
      <w:r w:rsidRPr="006901E1">
        <w:rPr>
          <w:rStyle w:val="CodeChar"/>
          <w:sz w:val="24"/>
          <w:szCs w:val="24"/>
        </w:rPr>
        <w:t>add</w:t>
      </w:r>
      <w:r w:rsidRPr="006901E1">
        <w:rPr>
          <w:sz w:val="24"/>
          <w:szCs w:val="24"/>
        </w:rPr>
        <w:t xml:space="preserve">” command you should add the </w:t>
      </w:r>
      <w:r w:rsidR="00F42440" w:rsidRPr="006901E1">
        <w:rPr>
          <w:sz w:val="24"/>
          <w:szCs w:val="24"/>
        </w:rPr>
        <w:t>current</w:t>
      </w:r>
      <w:r w:rsidRPr="006901E1">
        <w:rPr>
          <w:sz w:val="24"/>
          <w:szCs w:val="24"/>
        </w:rPr>
        <w:t xml:space="preserve"> </w:t>
      </w:r>
      <w:r w:rsidR="00F42440" w:rsidRPr="006901E1">
        <w:rPr>
          <w:sz w:val="24"/>
          <w:szCs w:val="24"/>
        </w:rPr>
        <w:t>number</w:t>
      </w:r>
      <w:r w:rsidRPr="006901E1">
        <w:rPr>
          <w:sz w:val="24"/>
          <w:szCs w:val="24"/>
        </w:rPr>
        <w:t xml:space="preserve"> to your array. </w:t>
      </w:r>
      <w:r w:rsidRPr="006901E1">
        <w:rPr>
          <w:sz w:val="24"/>
          <w:szCs w:val="24"/>
        </w:rPr>
        <w:br/>
        <w:t>Upon receiving the “</w:t>
      </w:r>
      <w:r w:rsidRPr="006901E1">
        <w:rPr>
          <w:rStyle w:val="CodeChar"/>
          <w:sz w:val="24"/>
          <w:szCs w:val="24"/>
        </w:rPr>
        <w:t>remove</w:t>
      </w:r>
      <w:r w:rsidRPr="006901E1">
        <w:rPr>
          <w:sz w:val="24"/>
          <w:szCs w:val="24"/>
        </w:rPr>
        <w:t xml:space="preserve">” command you should </w:t>
      </w:r>
      <w:r w:rsidR="00FB1F15" w:rsidRPr="006901E1">
        <w:rPr>
          <w:sz w:val="24"/>
          <w:szCs w:val="24"/>
        </w:rPr>
        <w:t xml:space="preserve">remove the last entered number, currently existent in </w:t>
      </w:r>
      <w:r w:rsidR="004024D4" w:rsidRPr="006901E1">
        <w:rPr>
          <w:sz w:val="24"/>
          <w:szCs w:val="24"/>
        </w:rPr>
        <w:t>the array.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 xml:space="preserve">array </w:t>
      </w:r>
      <w:r w:rsidR="00BE224A" w:rsidRPr="006901E1">
        <w:rPr>
          <w:b/>
          <w:sz w:val="24"/>
          <w:szCs w:val="24"/>
        </w:rPr>
        <w:t>of strings</w:t>
      </w:r>
      <w:r w:rsidR="00BE224A" w:rsidRPr="006901E1">
        <w:rPr>
          <w:sz w:val="24"/>
          <w:szCs w:val="24"/>
        </w:rPr>
        <w:t xml:space="preserve">. Each element holds a </w:t>
      </w:r>
      <w:r w:rsidR="00BE224A" w:rsidRPr="006901E1">
        <w:rPr>
          <w:b/>
          <w:sz w:val="24"/>
          <w:szCs w:val="24"/>
        </w:rPr>
        <w:t>command</w:t>
      </w:r>
      <w:r w:rsidR="00BE224A" w:rsidRPr="006901E1">
        <w:rPr>
          <w:sz w:val="24"/>
          <w:szCs w:val="24"/>
        </w:rPr>
        <w:t xml:space="preserve">. 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D96E16" w:rsidRPr="006901E1">
        <w:rPr>
          <w:sz w:val="24"/>
          <w:szCs w:val="24"/>
        </w:rPr>
        <w:t xml:space="preserve"> is the array itself, with each element printed on a new line. In case of an empty array, just print “</w:t>
      </w:r>
      <w:r w:rsidR="00D96E16" w:rsidRPr="006901E1">
        <w:rPr>
          <w:rStyle w:val="CodeChar"/>
          <w:sz w:val="24"/>
          <w:szCs w:val="24"/>
        </w:rPr>
        <w:t>Empty</w:t>
      </w:r>
      <w:r w:rsidR="00D96E16" w:rsidRPr="006901E1">
        <w:rPr>
          <w:sz w:val="24"/>
          <w:szCs w:val="24"/>
        </w:rPr>
        <w:t>”.</w:t>
      </w:r>
    </w:p>
    <w:p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620" w:type="dxa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530" w:type="dxa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Empty</w:t>
            </w:r>
          </w:p>
        </w:tc>
      </w:tr>
    </w:tbl>
    <w:p w:rsidR="00805546" w:rsidRDefault="00A326DE" w:rsidP="00805546">
      <w:pPr>
        <w:pStyle w:val="Heading2"/>
      </w:pPr>
      <w:r>
        <w:t>Rotate Array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7347D0" w:rsidRPr="006901E1">
        <w:rPr>
          <w:sz w:val="24"/>
          <w:szCs w:val="24"/>
        </w:rPr>
        <w:t>rotates an array</w:t>
      </w:r>
      <w:r w:rsidRPr="006901E1">
        <w:rPr>
          <w:sz w:val="24"/>
          <w:szCs w:val="24"/>
        </w:rPr>
        <w:t>.</w:t>
      </w:r>
      <w:r w:rsidR="00BA50A7" w:rsidRPr="006901E1">
        <w:rPr>
          <w:sz w:val="24"/>
          <w:szCs w:val="24"/>
        </w:rPr>
        <w:t xml:space="preserve"> The array should be rotated to the right side, meaning that the last element should become the first, upon rotation. 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EE3CED" w:rsidRPr="006901E1">
        <w:rPr>
          <w:sz w:val="24"/>
          <w:szCs w:val="24"/>
        </w:rPr>
        <w:t xml:space="preserve">The </w:t>
      </w:r>
      <w:r w:rsidR="00EE3CED" w:rsidRPr="006901E1">
        <w:rPr>
          <w:b/>
          <w:sz w:val="24"/>
          <w:szCs w:val="24"/>
        </w:rPr>
        <w:t xml:space="preserve">last element </w:t>
      </w:r>
      <w:r w:rsidR="00EE3CED" w:rsidRPr="006901E1">
        <w:rPr>
          <w:sz w:val="24"/>
          <w:szCs w:val="24"/>
        </w:rPr>
        <w:t>of the array is the amount of rotation you need to perform.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EE3CED" w:rsidRPr="006901E1">
        <w:rPr>
          <w:sz w:val="24"/>
          <w:szCs w:val="24"/>
        </w:rPr>
        <w:t xml:space="preserve">the </w:t>
      </w:r>
      <w:r w:rsidR="00C17DC6" w:rsidRPr="006901E1">
        <w:rPr>
          <w:sz w:val="24"/>
          <w:szCs w:val="24"/>
        </w:rPr>
        <w:t>resulted array after the rota</w:t>
      </w:r>
      <w:r w:rsidR="005306FC" w:rsidRPr="006901E1">
        <w:rPr>
          <w:sz w:val="24"/>
          <w:szCs w:val="24"/>
        </w:rPr>
        <w:t>t</w:t>
      </w:r>
      <w:r w:rsidR="00EE3CED" w:rsidRPr="006901E1">
        <w:rPr>
          <w:sz w:val="24"/>
          <w:szCs w:val="24"/>
        </w:rPr>
        <w:t>i</w:t>
      </w:r>
      <w:r w:rsidR="00C17DC6" w:rsidRPr="006901E1">
        <w:rPr>
          <w:sz w:val="24"/>
          <w:szCs w:val="24"/>
        </w:rPr>
        <w:t>o</w:t>
      </w:r>
      <w:r w:rsidR="00EE3CED" w:rsidRPr="006901E1">
        <w:rPr>
          <w:sz w:val="24"/>
          <w:szCs w:val="24"/>
        </w:rPr>
        <w:t>ns.</w:t>
      </w:r>
      <w:r w:rsidR="00481C19" w:rsidRPr="006901E1">
        <w:rPr>
          <w:sz w:val="24"/>
          <w:szCs w:val="24"/>
        </w:rPr>
        <w:t xml:space="preserve"> The elements should be printed on one line, separated by a </w:t>
      </w:r>
      <w:r w:rsidR="00137AF8" w:rsidRPr="006901E1">
        <w:rPr>
          <w:b/>
          <w:sz w:val="24"/>
          <w:szCs w:val="24"/>
        </w:rPr>
        <w:t xml:space="preserve">single </w:t>
      </w:r>
      <w:r w:rsidR="00481C19" w:rsidRPr="006901E1">
        <w:rPr>
          <w:b/>
          <w:sz w:val="24"/>
          <w:szCs w:val="24"/>
        </w:rPr>
        <w:t>space</w:t>
      </w:r>
      <w:r w:rsidR="00481C19" w:rsidRPr="006901E1">
        <w:rPr>
          <w:sz w:val="24"/>
          <w:szCs w:val="24"/>
        </w:rPr>
        <w:t>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:rsidR="00137AF8" w:rsidRPr="006901E1" w:rsidRDefault="00137AF8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6901E1" w:rsidRDefault="00137AF8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Banana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Orange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Coconut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Apple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3690" w:type="dxa"/>
          </w:tcPr>
          <w:p w:rsidR="00137AF8" w:rsidRPr="006901E1" w:rsidRDefault="0000100F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Orange Coconut Apple Banana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Pr="006901E1" w:rsidRDefault="00B87C96" w:rsidP="00D6213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Check if there is a </w:t>
      </w:r>
      <w:r w:rsidRPr="006901E1">
        <w:rPr>
          <w:b/>
          <w:sz w:val="24"/>
          <w:szCs w:val="24"/>
        </w:rPr>
        <w:t>built-in function</w:t>
      </w:r>
      <w:r w:rsidRPr="006901E1">
        <w:rPr>
          <w:sz w:val="24"/>
          <w:szCs w:val="24"/>
        </w:rPr>
        <w:t xml:space="preserve"> for inserting elements </w:t>
      </w:r>
      <w:r w:rsidRPr="006901E1">
        <w:rPr>
          <w:b/>
          <w:sz w:val="24"/>
          <w:szCs w:val="24"/>
        </w:rPr>
        <w:t>at the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 xml:space="preserve">start </w:t>
      </w:r>
      <w:r w:rsidRPr="006901E1">
        <w:rPr>
          <w:sz w:val="24"/>
          <w:szCs w:val="24"/>
        </w:rPr>
        <w:t>of the array.</w:t>
      </w:r>
    </w:p>
    <w:p w:rsidR="00805546" w:rsidRDefault="00763B48" w:rsidP="00805546">
      <w:pPr>
        <w:pStyle w:val="Heading2"/>
      </w:pPr>
      <w:r>
        <w:t>Extract a</w:t>
      </w:r>
      <w:r w:rsidR="00CA68BB">
        <w:t xml:space="preserve"> </w:t>
      </w:r>
      <w:r w:rsidR="00283DB2">
        <w:t>Non-decreasing</w:t>
      </w:r>
      <w:r w:rsidR="00CA68BB">
        <w:t xml:space="preserve"> Subsequence from an Array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CA68BB" w:rsidRPr="006901E1">
        <w:rPr>
          <w:sz w:val="24"/>
          <w:szCs w:val="24"/>
        </w:rPr>
        <w:t>extract</w:t>
      </w:r>
      <w:r w:rsidR="00283DB2" w:rsidRPr="006901E1">
        <w:rPr>
          <w:sz w:val="24"/>
          <w:szCs w:val="24"/>
        </w:rPr>
        <w:t>s</w:t>
      </w:r>
      <w:r w:rsidR="00CA68BB" w:rsidRPr="006901E1">
        <w:rPr>
          <w:sz w:val="24"/>
          <w:szCs w:val="24"/>
        </w:rPr>
        <w:t xml:space="preserve"> only those </w:t>
      </w:r>
      <w:r w:rsidR="00AF14D6" w:rsidRPr="006901E1">
        <w:rPr>
          <w:sz w:val="24"/>
          <w:szCs w:val="24"/>
        </w:rPr>
        <w:t xml:space="preserve">numbers </w:t>
      </w:r>
      <w:r w:rsidR="00CA68BB" w:rsidRPr="006901E1">
        <w:rPr>
          <w:sz w:val="24"/>
          <w:szCs w:val="24"/>
        </w:rPr>
        <w:t xml:space="preserve">that </w:t>
      </w:r>
      <w:r w:rsidR="00283DB2" w:rsidRPr="006901E1">
        <w:rPr>
          <w:b/>
          <w:sz w:val="24"/>
          <w:szCs w:val="24"/>
        </w:rPr>
        <w:t>form a</w:t>
      </w:r>
      <w:r w:rsidR="00E05400" w:rsidRPr="006901E1">
        <w:rPr>
          <w:sz w:val="24"/>
          <w:szCs w:val="24"/>
        </w:rPr>
        <w:t xml:space="preserve"> </w:t>
      </w:r>
      <w:r w:rsidR="00283DB2" w:rsidRPr="006901E1">
        <w:rPr>
          <w:b/>
          <w:sz w:val="24"/>
          <w:szCs w:val="24"/>
        </w:rPr>
        <w:t>non-dec</w:t>
      </w:r>
      <w:r w:rsidR="00E05400" w:rsidRPr="006901E1">
        <w:rPr>
          <w:b/>
          <w:sz w:val="24"/>
          <w:szCs w:val="24"/>
        </w:rPr>
        <w:t>reasing subsequence</w:t>
      </w:r>
      <w:r w:rsidR="00E05400" w:rsidRPr="006901E1">
        <w:rPr>
          <w:sz w:val="24"/>
          <w:szCs w:val="24"/>
        </w:rPr>
        <w:t>.</w:t>
      </w:r>
      <w:r w:rsidR="00AF14D6" w:rsidRPr="006901E1">
        <w:rPr>
          <w:sz w:val="24"/>
          <w:szCs w:val="24"/>
        </w:rPr>
        <w:t xml:space="preserve"> In other words, you start from the </w:t>
      </w:r>
      <w:r w:rsidR="00AF14D6" w:rsidRPr="006901E1">
        <w:rPr>
          <w:b/>
          <w:sz w:val="24"/>
          <w:szCs w:val="24"/>
        </w:rPr>
        <w:t>first element</w:t>
      </w:r>
      <w:r w:rsidR="00283DB2" w:rsidRPr="006901E1">
        <w:rPr>
          <w:sz w:val="24"/>
          <w:szCs w:val="24"/>
        </w:rPr>
        <w:t xml:space="preserve"> and continue</w:t>
      </w:r>
      <w:r w:rsidR="00AF14D6" w:rsidRPr="006901E1">
        <w:rPr>
          <w:sz w:val="24"/>
          <w:szCs w:val="24"/>
        </w:rPr>
        <w:t xml:space="preserve"> to </w:t>
      </w:r>
      <w:r w:rsidR="00AF14D6" w:rsidRPr="006901E1">
        <w:rPr>
          <w:b/>
          <w:sz w:val="24"/>
          <w:szCs w:val="24"/>
        </w:rPr>
        <w:t>the end</w:t>
      </w:r>
      <w:r w:rsidR="00AF14D6" w:rsidRPr="006901E1">
        <w:rPr>
          <w:sz w:val="24"/>
          <w:szCs w:val="24"/>
        </w:rPr>
        <w:t xml:space="preserve"> of the </w:t>
      </w:r>
      <w:r w:rsidR="00AF14D6" w:rsidRPr="006901E1">
        <w:rPr>
          <w:b/>
          <w:sz w:val="24"/>
          <w:szCs w:val="24"/>
        </w:rPr>
        <w:t>given array</w:t>
      </w:r>
      <w:r w:rsidR="008812BD" w:rsidRPr="006901E1">
        <w:rPr>
          <w:b/>
          <w:sz w:val="24"/>
          <w:szCs w:val="24"/>
        </w:rPr>
        <w:t xml:space="preserve"> of number</w:t>
      </w:r>
      <w:r w:rsidR="00283DB2" w:rsidRPr="006901E1">
        <w:rPr>
          <w:b/>
          <w:sz w:val="24"/>
          <w:szCs w:val="24"/>
        </w:rPr>
        <w:t>s</w:t>
      </w:r>
      <w:r w:rsidR="00283DB2" w:rsidRPr="006901E1">
        <w:rPr>
          <w:sz w:val="24"/>
          <w:szCs w:val="24"/>
        </w:rPr>
        <w:t>. Any</w:t>
      </w:r>
      <w:r w:rsidR="00AF14D6" w:rsidRPr="006901E1">
        <w:rPr>
          <w:sz w:val="24"/>
          <w:szCs w:val="24"/>
        </w:rPr>
        <w:t xml:space="preserve"> </w:t>
      </w:r>
      <w:r w:rsidR="008812BD" w:rsidRPr="006901E1">
        <w:rPr>
          <w:sz w:val="24"/>
          <w:szCs w:val="24"/>
        </w:rPr>
        <w:t xml:space="preserve">number which is </w:t>
      </w:r>
      <w:r w:rsidR="00A07850" w:rsidRPr="006901E1">
        <w:rPr>
          <w:b/>
          <w:sz w:val="24"/>
          <w:szCs w:val="24"/>
        </w:rPr>
        <w:t xml:space="preserve">LESS THAN </w:t>
      </w:r>
      <w:r w:rsidR="008812BD" w:rsidRPr="006901E1">
        <w:rPr>
          <w:sz w:val="24"/>
          <w:szCs w:val="24"/>
        </w:rPr>
        <w:t xml:space="preserve">the </w:t>
      </w:r>
      <w:r w:rsidR="00A53362" w:rsidRPr="006901E1">
        <w:rPr>
          <w:b/>
          <w:sz w:val="24"/>
          <w:szCs w:val="24"/>
        </w:rPr>
        <w:t>current biggest</w:t>
      </w:r>
      <w:r w:rsidR="008812BD" w:rsidRPr="006901E1">
        <w:rPr>
          <w:b/>
          <w:sz w:val="24"/>
          <w:szCs w:val="24"/>
        </w:rPr>
        <w:t xml:space="preserve"> one</w:t>
      </w:r>
      <w:r w:rsidR="00283DB2" w:rsidRPr="006901E1">
        <w:rPr>
          <w:sz w:val="24"/>
          <w:szCs w:val="24"/>
        </w:rPr>
        <w:t xml:space="preserve"> is</w:t>
      </w:r>
      <w:r w:rsidR="008812BD" w:rsidRPr="006901E1">
        <w:rPr>
          <w:sz w:val="24"/>
          <w:szCs w:val="24"/>
        </w:rPr>
        <w:t xml:space="preserve"> </w:t>
      </w:r>
      <w:r w:rsidR="008812BD" w:rsidRPr="006901E1">
        <w:rPr>
          <w:b/>
          <w:sz w:val="24"/>
          <w:szCs w:val="24"/>
        </w:rPr>
        <w:t>ignore</w:t>
      </w:r>
      <w:r w:rsidR="00283DB2" w:rsidRPr="006901E1">
        <w:rPr>
          <w:b/>
          <w:sz w:val="24"/>
          <w:szCs w:val="24"/>
        </w:rPr>
        <w:t>d</w:t>
      </w:r>
      <w:r w:rsidR="008812BD" w:rsidRPr="006901E1">
        <w:rPr>
          <w:sz w:val="24"/>
          <w:szCs w:val="24"/>
        </w:rPr>
        <w:t>,</w:t>
      </w:r>
      <w:r w:rsidR="00283DB2" w:rsidRPr="006901E1">
        <w:rPr>
          <w:sz w:val="24"/>
          <w:szCs w:val="24"/>
        </w:rPr>
        <w:t xml:space="preserve"> alternatively if it’s equal or higher than the </w:t>
      </w:r>
      <w:r w:rsidR="00283DB2" w:rsidRPr="006901E1">
        <w:rPr>
          <w:b/>
          <w:sz w:val="24"/>
          <w:szCs w:val="24"/>
        </w:rPr>
        <w:t>current biggest one</w:t>
      </w:r>
      <w:r w:rsidR="00283DB2" w:rsidRPr="006901E1">
        <w:rPr>
          <w:sz w:val="24"/>
          <w:szCs w:val="24"/>
        </w:rPr>
        <w:t xml:space="preserve"> you set it as the </w:t>
      </w:r>
      <w:r w:rsidR="00283DB2" w:rsidRPr="006901E1">
        <w:rPr>
          <w:b/>
          <w:sz w:val="24"/>
          <w:szCs w:val="24"/>
        </w:rPr>
        <w:t>current biggest one</w:t>
      </w:r>
      <w:r w:rsidR="00283DB2" w:rsidRPr="006901E1">
        <w:rPr>
          <w:sz w:val="24"/>
          <w:szCs w:val="24"/>
        </w:rPr>
        <w:t xml:space="preserve"> and you continue to the next number</w:t>
      </w:r>
      <w:r w:rsidR="008812BD" w:rsidRPr="006901E1">
        <w:rPr>
          <w:sz w:val="24"/>
          <w:szCs w:val="24"/>
        </w:rPr>
        <w:t>.</w:t>
      </w:r>
      <w:r w:rsidR="00965180" w:rsidRPr="006901E1">
        <w:rPr>
          <w:sz w:val="24"/>
          <w:szCs w:val="24"/>
        </w:rPr>
        <w:t xml:space="preserve"> </w:t>
      </w:r>
    </w:p>
    <w:p w:rsidR="00805546" w:rsidRPr="006901E1" w:rsidRDefault="00805546" w:rsidP="00805546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lastRenderedPageBreak/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 xml:space="preserve">array of </w:t>
      </w:r>
      <w:r w:rsidR="00B42ACE" w:rsidRPr="006901E1">
        <w:rPr>
          <w:b/>
          <w:sz w:val="24"/>
          <w:szCs w:val="24"/>
        </w:rPr>
        <w:t>numbers</w:t>
      </w:r>
      <w:r w:rsidR="00BA127E" w:rsidRPr="006901E1">
        <w:rPr>
          <w:sz w:val="24"/>
          <w:szCs w:val="24"/>
        </w:rPr>
        <w:t>.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243A43" w:rsidRPr="006901E1">
        <w:rPr>
          <w:sz w:val="24"/>
          <w:szCs w:val="24"/>
        </w:rPr>
        <w:t xml:space="preserve">the processed array after the filtration, which </w:t>
      </w:r>
      <w:r w:rsidR="00283DB2" w:rsidRPr="006901E1">
        <w:rPr>
          <w:sz w:val="24"/>
          <w:szCs w:val="24"/>
        </w:rPr>
        <w:t>should be a non-decreasing</w:t>
      </w:r>
      <w:r w:rsidR="00243A43" w:rsidRPr="006901E1">
        <w:rPr>
          <w:sz w:val="24"/>
          <w:szCs w:val="24"/>
        </w:rPr>
        <w:t xml:space="preserve"> subsequence.</w:t>
      </w:r>
      <w:r w:rsidR="00F12085" w:rsidRPr="006901E1">
        <w:rPr>
          <w:sz w:val="24"/>
          <w:szCs w:val="24"/>
        </w:rPr>
        <w:t xml:space="preserve"> Each element should be printed on a new line.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Pr="006901E1" w:rsidRDefault="000F082D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F12085" w:rsidRPr="006901E1"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10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12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24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:rsidR="00805546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8</w:t>
            </w:r>
          </w:p>
          <w:p w:rsidR="00F12085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12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6901E1" w:rsidRDefault="00805546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805546" w:rsidRPr="006901E1" w:rsidRDefault="000F082D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5336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530" w:type="dxa"/>
          </w:tcPr>
          <w:p w:rsidR="00805546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6901E1" w:rsidRDefault="00805546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805546" w:rsidRPr="006901E1" w:rsidRDefault="000F082D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5336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710" w:type="dxa"/>
          </w:tcPr>
          <w:p w:rsidR="00805546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Pr="006901E1" w:rsidRDefault="00245D88" w:rsidP="0080554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noProof/>
          <w:sz w:val="24"/>
          <w:szCs w:val="24"/>
        </w:rPr>
        <w:t>Array.filter()</w:t>
      </w:r>
      <w:r w:rsidRPr="006901E1">
        <w:rPr>
          <w:sz w:val="24"/>
          <w:szCs w:val="24"/>
        </w:rPr>
        <w:t xml:space="preserve"> built-in function might help you a lot with this problem.</w:t>
      </w:r>
    </w:p>
    <w:p w:rsidR="00CA68BB" w:rsidRDefault="00CD4C98" w:rsidP="00CA68BB">
      <w:pPr>
        <w:pStyle w:val="Heading2"/>
      </w:pPr>
      <w:r>
        <w:t xml:space="preserve">Sort an Array by </w:t>
      </w:r>
      <w:r w:rsidR="00144DA0">
        <w:t>2 Criteria</w:t>
      </w:r>
    </w:p>
    <w:p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F14F76" w:rsidRPr="006901E1">
        <w:rPr>
          <w:sz w:val="24"/>
          <w:szCs w:val="24"/>
        </w:rPr>
        <w:t xml:space="preserve">orders a </w:t>
      </w:r>
      <w:r w:rsidR="00F14F76" w:rsidRPr="006901E1">
        <w:rPr>
          <w:b/>
          <w:sz w:val="24"/>
          <w:szCs w:val="24"/>
        </w:rPr>
        <w:t>given array of strings</w:t>
      </w:r>
      <w:r w:rsidR="00F14F76" w:rsidRPr="006901E1">
        <w:rPr>
          <w:sz w:val="24"/>
          <w:szCs w:val="24"/>
        </w:rPr>
        <w:t xml:space="preserve">, </w:t>
      </w:r>
      <w:r w:rsidR="00144DA0" w:rsidRPr="006901E1">
        <w:rPr>
          <w:sz w:val="24"/>
          <w:szCs w:val="24"/>
        </w:rPr>
        <w:t xml:space="preserve">by </w:t>
      </w:r>
      <w:r w:rsidR="00144DA0" w:rsidRPr="006901E1">
        <w:rPr>
          <w:b/>
          <w:sz w:val="24"/>
          <w:szCs w:val="24"/>
        </w:rPr>
        <w:t>length</w:t>
      </w:r>
      <w:r w:rsidR="00144DA0" w:rsidRPr="006901E1">
        <w:rPr>
          <w:sz w:val="24"/>
          <w:szCs w:val="24"/>
        </w:rPr>
        <w:t xml:space="preserve"> </w:t>
      </w:r>
      <w:r w:rsidR="00283DB2" w:rsidRPr="006901E1">
        <w:rPr>
          <w:sz w:val="24"/>
          <w:szCs w:val="24"/>
        </w:rPr>
        <w:t xml:space="preserve">in </w:t>
      </w:r>
      <w:r w:rsidR="00283DB2" w:rsidRPr="006901E1">
        <w:rPr>
          <w:b/>
          <w:sz w:val="24"/>
          <w:szCs w:val="24"/>
        </w:rPr>
        <w:t>ascending order</w:t>
      </w:r>
      <w:r w:rsidR="00283DB2" w:rsidRPr="006901E1">
        <w:rPr>
          <w:sz w:val="24"/>
          <w:szCs w:val="24"/>
        </w:rPr>
        <w:t xml:space="preserve"> </w:t>
      </w:r>
      <w:r w:rsidR="00144DA0" w:rsidRPr="006901E1">
        <w:rPr>
          <w:sz w:val="24"/>
          <w:szCs w:val="24"/>
        </w:rPr>
        <w:t xml:space="preserve">as </w:t>
      </w:r>
      <w:r w:rsidR="00144DA0" w:rsidRPr="006901E1">
        <w:rPr>
          <w:b/>
          <w:sz w:val="24"/>
          <w:szCs w:val="24"/>
        </w:rPr>
        <w:t>primary criteria</w:t>
      </w:r>
      <w:r w:rsidR="00144DA0" w:rsidRPr="006901E1">
        <w:rPr>
          <w:sz w:val="24"/>
          <w:szCs w:val="24"/>
        </w:rPr>
        <w:t xml:space="preserve">, and by </w:t>
      </w:r>
      <w:r w:rsidR="00283DB2" w:rsidRPr="006901E1">
        <w:rPr>
          <w:b/>
          <w:sz w:val="24"/>
          <w:szCs w:val="24"/>
        </w:rPr>
        <w:t xml:space="preserve">alphabetical value </w:t>
      </w:r>
      <w:r w:rsidR="00283DB2" w:rsidRPr="006901E1">
        <w:rPr>
          <w:sz w:val="24"/>
          <w:szCs w:val="24"/>
        </w:rPr>
        <w:t>in</w:t>
      </w:r>
      <w:r w:rsidR="00283DB2" w:rsidRPr="006901E1">
        <w:rPr>
          <w:b/>
          <w:sz w:val="24"/>
          <w:szCs w:val="24"/>
        </w:rPr>
        <w:t xml:space="preserve"> ascending order </w:t>
      </w:r>
      <w:r w:rsidR="00144DA0" w:rsidRPr="006901E1">
        <w:rPr>
          <w:sz w:val="24"/>
          <w:szCs w:val="24"/>
        </w:rPr>
        <w:t xml:space="preserve">as </w:t>
      </w:r>
      <w:r w:rsidR="00144DA0" w:rsidRPr="006901E1">
        <w:rPr>
          <w:b/>
          <w:sz w:val="24"/>
          <w:szCs w:val="24"/>
        </w:rPr>
        <w:t>second criteria</w:t>
      </w:r>
      <w:r w:rsidR="00144DA0" w:rsidRPr="006901E1">
        <w:rPr>
          <w:sz w:val="24"/>
          <w:szCs w:val="24"/>
        </w:rPr>
        <w:t>.</w:t>
      </w:r>
      <w:r w:rsidR="00283DB2" w:rsidRPr="006901E1">
        <w:rPr>
          <w:sz w:val="24"/>
          <w:szCs w:val="24"/>
        </w:rPr>
        <w:t xml:space="preserve"> The comparison should be</w:t>
      </w:r>
      <w:r w:rsidR="00691656" w:rsidRPr="006901E1">
        <w:rPr>
          <w:sz w:val="24"/>
          <w:szCs w:val="24"/>
        </w:rPr>
        <w:t xml:space="preserve"> </w:t>
      </w:r>
      <w:r w:rsidR="00691656" w:rsidRPr="006901E1">
        <w:rPr>
          <w:b/>
          <w:sz w:val="24"/>
          <w:szCs w:val="24"/>
        </w:rPr>
        <w:t>case-insensitive</w:t>
      </w:r>
      <w:r w:rsidR="00691656" w:rsidRPr="006901E1">
        <w:rPr>
          <w:sz w:val="24"/>
          <w:szCs w:val="24"/>
        </w:rPr>
        <w:t>.</w:t>
      </w:r>
    </w:p>
    <w:p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="000B058C" w:rsidRPr="006901E1">
        <w:rPr>
          <w:sz w:val="24"/>
          <w:szCs w:val="24"/>
        </w:rPr>
        <w:t xml:space="preserve"> comes as </w:t>
      </w:r>
      <w:r w:rsidR="00BF748B" w:rsidRPr="006901E1">
        <w:rPr>
          <w:sz w:val="24"/>
          <w:szCs w:val="24"/>
        </w:rPr>
        <w:t xml:space="preserve">an </w:t>
      </w:r>
      <w:r w:rsidR="000B058C" w:rsidRPr="006901E1">
        <w:rPr>
          <w:b/>
          <w:sz w:val="24"/>
          <w:szCs w:val="24"/>
        </w:rPr>
        <w:t>array of strings</w:t>
      </w:r>
      <w:r w:rsidR="000B058C" w:rsidRPr="006901E1">
        <w:rPr>
          <w:sz w:val="24"/>
          <w:szCs w:val="24"/>
        </w:rPr>
        <w:t>.</w:t>
      </w:r>
    </w:p>
    <w:p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0B058C" w:rsidRPr="006901E1">
        <w:rPr>
          <w:sz w:val="24"/>
          <w:szCs w:val="24"/>
        </w:rPr>
        <w:t>the ordered array of strings.</w:t>
      </w:r>
    </w:p>
    <w:p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CA68BB" w:rsidRPr="00603773" w:rsidTr="006901E1">
        <w:tc>
          <w:tcPr>
            <w:tcW w:w="1592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A68BB" w:rsidRPr="0095466F" w:rsidTr="006901E1">
        <w:tc>
          <w:tcPr>
            <w:tcW w:w="1592" w:type="dxa"/>
          </w:tcPr>
          <w:p w:rsidR="00CA68BB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691656" w:rsidRPr="006901E1">
              <w:rPr>
                <w:rFonts w:ascii="Consolas" w:hAnsi="Consolas"/>
                <w:noProof/>
                <w:sz w:val="24"/>
                <w:szCs w:val="24"/>
              </w:rPr>
              <w:t>alpha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691656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noProof/>
                <w:sz w:val="24"/>
                <w:szCs w:val="24"/>
              </w:rPr>
              <w:t>beta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noProof/>
                <w:sz w:val="24"/>
                <w:szCs w:val="24"/>
              </w:rPr>
              <w:t>gamma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:rsidR="00CA68BB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beta</w:t>
            </w:r>
          </w:p>
          <w:p w:rsidR="003E7F77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alpha</w:t>
            </w:r>
          </w:p>
          <w:p w:rsidR="003E7F77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CA68BB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Isacc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Theodor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Jack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Harrison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George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260" w:type="dxa"/>
          </w:tcPr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Jack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Isacc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George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Theodor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Harrison</w:t>
            </w:r>
          </w:p>
          <w:p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Deny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E44A8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men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A5020D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A5020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Default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:rsidR="003E7F77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Deny</w:t>
            </w:r>
          </w:p>
          <w:p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omen</w:t>
            </w:r>
          </w:p>
          <w:p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</w:p>
          <w:p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Default</w:t>
            </w:r>
          </w:p>
        </w:tc>
      </w:tr>
    </w:tbl>
    <w:p w:rsidR="007D4307" w:rsidRDefault="007D4307" w:rsidP="007D4307">
      <w:pPr>
        <w:pStyle w:val="Heading3"/>
      </w:pPr>
      <w:r>
        <w:t>Hints</w:t>
      </w:r>
    </w:p>
    <w:p w:rsidR="007D4307" w:rsidRPr="006901E1" w:rsidRDefault="007D4307" w:rsidP="007D4307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 w:rsidRPr="006901E1">
        <w:rPr>
          <w:sz w:val="24"/>
          <w:szCs w:val="24"/>
        </w:rPr>
        <w:t>An array can be sorted by passing a co</w:t>
      </w:r>
      <w:r w:rsidRPr="006901E1">
        <w:rPr>
          <w:noProof/>
          <w:sz w:val="24"/>
          <w:szCs w:val="24"/>
        </w:rPr>
        <w:t xml:space="preserve">mparing function to the </w:t>
      </w:r>
      <w:r w:rsidRPr="006901E1">
        <w:rPr>
          <w:b/>
          <w:noProof/>
          <w:sz w:val="24"/>
          <w:szCs w:val="24"/>
        </w:rPr>
        <w:t>Array.sort()</w:t>
      </w:r>
      <w:r w:rsidRPr="006901E1">
        <w:rPr>
          <w:noProof/>
          <w:sz w:val="24"/>
          <w:szCs w:val="24"/>
        </w:rPr>
        <w:t xml:space="preserve"> function.</w:t>
      </w:r>
    </w:p>
    <w:p w:rsidR="007D4307" w:rsidRPr="006901E1" w:rsidRDefault="007D4307" w:rsidP="007D4307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 w:rsidRPr="006901E1">
        <w:rPr>
          <w:noProof/>
          <w:sz w:val="24"/>
          <w:szCs w:val="24"/>
        </w:rPr>
        <w:t xml:space="preserve">Creating a comparing function by 2 criteria can be achieved by first comparing by the </w:t>
      </w:r>
      <w:r w:rsidRPr="006901E1">
        <w:rPr>
          <w:b/>
          <w:noProof/>
          <w:sz w:val="24"/>
          <w:szCs w:val="24"/>
        </w:rPr>
        <w:t>main criteria</w:t>
      </w:r>
      <w:r w:rsidRPr="006901E1">
        <w:rPr>
          <w:noProof/>
          <w:sz w:val="24"/>
          <w:szCs w:val="24"/>
        </w:rPr>
        <w:t>, if the 2 items are different (the result of the compare is not 0)</w:t>
      </w:r>
      <w:r w:rsidR="006A3DED" w:rsidRPr="006901E1">
        <w:rPr>
          <w:noProof/>
          <w:sz w:val="24"/>
          <w:szCs w:val="24"/>
        </w:rPr>
        <w:t xml:space="preserve"> -</w:t>
      </w:r>
      <w:r w:rsidRPr="006901E1">
        <w:rPr>
          <w:noProof/>
          <w:sz w:val="24"/>
          <w:szCs w:val="24"/>
        </w:rPr>
        <w:t xml:space="preserve"> return the result as the result of the comparing function. If the two items are the same by the </w:t>
      </w:r>
      <w:r w:rsidRPr="006901E1">
        <w:rPr>
          <w:b/>
          <w:noProof/>
          <w:sz w:val="24"/>
          <w:szCs w:val="24"/>
        </w:rPr>
        <w:t>main criteria</w:t>
      </w:r>
      <w:r w:rsidRPr="006901E1">
        <w:rPr>
          <w:noProof/>
          <w:sz w:val="24"/>
          <w:szCs w:val="24"/>
        </w:rPr>
        <w:t xml:space="preserve"> (the result of the compare is 0), we need to compare by the </w:t>
      </w:r>
      <w:r w:rsidRPr="006901E1">
        <w:rPr>
          <w:b/>
          <w:noProof/>
          <w:sz w:val="24"/>
          <w:szCs w:val="24"/>
        </w:rPr>
        <w:t>second criteria</w:t>
      </w:r>
      <w:r w:rsidRPr="006901E1">
        <w:rPr>
          <w:noProof/>
          <w:sz w:val="24"/>
          <w:szCs w:val="24"/>
        </w:rPr>
        <w:t xml:space="preserve"> and the result of that comparison is the result of the comparing function.</w:t>
      </w:r>
    </w:p>
    <w:p w:rsidR="007D4307" w:rsidRPr="007D4307" w:rsidRDefault="007D4307" w:rsidP="007D4307">
      <w:pPr>
        <w:pStyle w:val="ListParagraph"/>
        <w:numPr>
          <w:ilvl w:val="0"/>
          <w:numId w:val="15"/>
        </w:numPr>
      </w:pPr>
      <w:r w:rsidRPr="006901E1">
        <w:rPr>
          <w:noProof/>
          <w:sz w:val="24"/>
          <w:szCs w:val="24"/>
        </w:rPr>
        <w:lastRenderedPageBreak/>
        <w:t xml:space="preserve">You can check more about </w:t>
      </w:r>
      <w:r w:rsidRPr="006901E1">
        <w:rPr>
          <w:b/>
          <w:noProof/>
          <w:sz w:val="24"/>
          <w:szCs w:val="24"/>
        </w:rPr>
        <w:t>Array.sort()</w:t>
      </w:r>
      <w:r w:rsidRPr="006901E1">
        <w:rPr>
          <w:sz w:val="24"/>
          <w:szCs w:val="24"/>
        </w:rPr>
        <w:t xml:space="preserve"> here - </w:t>
      </w:r>
      <w:hyperlink r:id="rId13" w:history="1">
        <w:r w:rsidRPr="006901E1">
          <w:rPr>
            <w:rStyle w:val="Hyperlink"/>
            <w:sz w:val="24"/>
            <w:szCs w:val="24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Heading1"/>
      </w:pPr>
      <w:r>
        <w:t>Multidimensional Arrays</w:t>
      </w:r>
    </w:p>
    <w:p w:rsidR="00B04242" w:rsidRPr="006901E1" w:rsidRDefault="00B04242" w:rsidP="00B04242">
      <w:pPr>
        <w:rPr>
          <w:sz w:val="24"/>
          <w:szCs w:val="24"/>
        </w:rPr>
      </w:pPr>
      <w:r w:rsidRPr="006901E1">
        <w:rPr>
          <w:sz w:val="24"/>
          <w:szCs w:val="24"/>
        </w:rPr>
        <w:t>We will mainly work with 2-dimensional arrays. The concept is as simple as working with a simple 1-dimensional array. It is just an array of arrays.</w:t>
      </w:r>
    </w:p>
    <w:p w:rsidR="00CD4C98" w:rsidRDefault="00E5498E" w:rsidP="00CD4C98">
      <w:pPr>
        <w:pStyle w:val="Heading2"/>
      </w:pPr>
      <w:r>
        <w:t>Magic Matric</w:t>
      </w:r>
      <w:r w:rsidR="00752709">
        <w:t>es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752709" w:rsidRPr="006901E1">
        <w:rPr>
          <w:sz w:val="24"/>
          <w:szCs w:val="24"/>
        </w:rPr>
        <w:t xml:space="preserve">checks if a given matrix of numbers is magical. A matrix is magical if the </w:t>
      </w:r>
      <w:r w:rsidR="00752709" w:rsidRPr="006901E1">
        <w:rPr>
          <w:b/>
          <w:sz w:val="24"/>
          <w:szCs w:val="24"/>
        </w:rPr>
        <w:t>sums of the cells</w:t>
      </w:r>
      <w:r w:rsidR="00752709" w:rsidRPr="006901E1">
        <w:rPr>
          <w:sz w:val="24"/>
          <w:szCs w:val="24"/>
        </w:rPr>
        <w:t xml:space="preserve"> of </w:t>
      </w:r>
      <w:r w:rsidR="00752709" w:rsidRPr="006901E1">
        <w:rPr>
          <w:b/>
          <w:sz w:val="24"/>
          <w:szCs w:val="24"/>
        </w:rPr>
        <w:t>every row</w:t>
      </w:r>
      <w:r w:rsidR="00752709" w:rsidRPr="006901E1">
        <w:rPr>
          <w:sz w:val="24"/>
          <w:szCs w:val="24"/>
        </w:rPr>
        <w:t xml:space="preserve"> and </w:t>
      </w:r>
      <w:r w:rsidR="00752709" w:rsidRPr="006901E1">
        <w:rPr>
          <w:b/>
          <w:sz w:val="24"/>
          <w:szCs w:val="24"/>
        </w:rPr>
        <w:t>every column</w:t>
      </w:r>
      <w:r w:rsidR="00752709" w:rsidRPr="006901E1">
        <w:rPr>
          <w:sz w:val="24"/>
          <w:szCs w:val="24"/>
        </w:rPr>
        <w:t xml:space="preserve"> are </w:t>
      </w:r>
      <w:r w:rsidR="00752709" w:rsidRPr="006901E1">
        <w:rPr>
          <w:b/>
          <w:sz w:val="24"/>
          <w:szCs w:val="24"/>
        </w:rPr>
        <w:t>equal</w:t>
      </w:r>
      <w:r w:rsidR="00752709" w:rsidRPr="006901E1">
        <w:rPr>
          <w:sz w:val="24"/>
          <w:szCs w:val="24"/>
        </w:rPr>
        <w:t xml:space="preserve">. 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="00E94261" w:rsidRPr="006901E1">
        <w:rPr>
          <w:sz w:val="24"/>
          <w:szCs w:val="24"/>
        </w:rPr>
        <w:t xml:space="preserve"> comes as </w:t>
      </w:r>
      <w:r w:rsidR="00B64742" w:rsidRPr="006901E1">
        <w:rPr>
          <w:sz w:val="24"/>
          <w:szCs w:val="24"/>
        </w:rPr>
        <w:t xml:space="preserve">an </w:t>
      </w:r>
      <w:r w:rsidR="00E94261" w:rsidRPr="006901E1">
        <w:rPr>
          <w:b/>
          <w:sz w:val="24"/>
          <w:szCs w:val="24"/>
        </w:rPr>
        <w:t xml:space="preserve">array of </w:t>
      </w:r>
      <w:r w:rsidR="00B64742" w:rsidRPr="006901E1">
        <w:rPr>
          <w:b/>
          <w:sz w:val="24"/>
          <w:szCs w:val="24"/>
        </w:rPr>
        <w:t>arrays</w:t>
      </w:r>
      <w:r w:rsidR="00B64742" w:rsidRPr="006901E1">
        <w:rPr>
          <w:sz w:val="24"/>
          <w:szCs w:val="24"/>
        </w:rPr>
        <w:t>, containing numbers (number 2D matrix)</w:t>
      </w:r>
      <w:r w:rsidR="00E94261" w:rsidRPr="006901E1">
        <w:rPr>
          <w:sz w:val="24"/>
          <w:szCs w:val="24"/>
        </w:rPr>
        <w:t xml:space="preserve">. </w:t>
      </w:r>
      <w:r w:rsidR="00DE40C0" w:rsidRPr="006901E1">
        <w:rPr>
          <w:sz w:val="24"/>
          <w:szCs w:val="24"/>
        </w:rPr>
        <w:t xml:space="preserve">The input </w:t>
      </w:r>
      <w:r w:rsidR="008D061E" w:rsidRPr="006901E1">
        <w:rPr>
          <w:sz w:val="24"/>
          <w:szCs w:val="24"/>
        </w:rPr>
        <w:t xml:space="preserve">numbers will </w:t>
      </w:r>
      <w:r w:rsidR="008D061E" w:rsidRPr="006901E1">
        <w:rPr>
          <w:b/>
          <w:sz w:val="24"/>
          <w:szCs w:val="24"/>
        </w:rPr>
        <w:t>always be positive</w:t>
      </w:r>
      <w:r w:rsidR="008D061E" w:rsidRPr="006901E1">
        <w:rPr>
          <w:sz w:val="24"/>
          <w:szCs w:val="24"/>
        </w:rPr>
        <w:t>.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932F48" w:rsidRPr="006901E1">
        <w:rPr>
          <w:sz w:val="24"/>
          <w:szCs w:val="24"/>
        </w:rPr>
        <w:t>a Boolean result indicating whether the matrix is magical or not.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CD4C98" w:rsidRPr="00603773" w:rsidTr="006901E1">
        <w:tc>
          <w:tcPr>
            <w:tcW w:w="1701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D4C98" w:rsidRPr="0095466F" w:rsidTr="006901E1">
        <w:tc>
          <w:tcPr>
            <w:tcW w:w="1701" w:type="dxa"/>
          </w:tcPr>
          <w:p w:rsidR="00CD4C98" w:rsidRPr="006901E1" w:rsidRDefault="00B6474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6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6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AF47F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CD4C98" w:rsidRPr="006901E1" w:rsidRDefault="00AF47F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087" w:type="dxa"/>
          </w:tcPr>
          <w:p w:rsidR="00CD4C98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45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031" w:type="dxa"/>
          </w:tcPr>
          <w:p w:rsidR="00CD4C98" w:rsidRPr="006901E1" w:rsidRDefault="00AF47F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CD4C98" w:rsidRPr="006901E1" w:rsidRDefault="001C76B0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rue</w:t>
            </w:r>
          </w:p>
        </w:tc>
      </w:tr>
    </w:tbl>
    <w:p w:rsidR="00CD4C98" w:rsidRDefault="00AB610F" w:rsidP="00CD4C98">
      <w:pPr>
        <w:pStyle w:val="Heading2"/>
      </w:pPr>
      <w:r>
        <w:t>*Spiral Matrix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6E16A2" w:rsidRPr="006901E1">
        <w:rPr>
          <w:sz w:val="24"/>
          <w:szCs w:val="24"/>
        </w:rPr>
        <w:t xml:space="preserve">generates a </w:t>
      </w:r>
      <w:r w:rsidR="00ED5847" w:rsidRPr="006901E1">
        <w:rPr>
          <w:b/>
          <w:sz w:val="24"/>
          <w:szCs w:val="24"/>
        </w:rPr>
        <w:t>Spirally-</w:t>
      </w:r>
      <w:r w:rsidR="006E16A2" w:rsidRPr="006901E1">
        <w:rPr>
          <w:b/>
          <w:sz w:val="24"/>
          <w:szCs w:val="24"/>
        </w:rPr>
        <w:t>filled</w:t>
      </w:r>
      <w:r w:rsidR="006E16A2" w:rsidRPr="006901E1">
        <w:rPr>
          <w:sz w:val="24"/>
          <w:szCs w:val="24"/>
        </w:rPr>
        <w:t xml:space="preserve"> matrix with numbers, with given dimensions.</w:t>
      </w:r>
    </w:p>
    <w:p w:rsidR="003D2BE4" w:rsidRPr="006901E1" w:rsidRDefault="003D2BE4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Pr="006901E1">
        <w:rPr>
          <w:b/>
          <w:sz w:val="24"/>
          <w:szCs w:val="24"/>
        </w:rPr>
        <w:t>2 numbers</w:t>
      </w:r>
      <w:r w:rsidRPr="006901E1">
        <w:rPr>
          <w:sz w:val="24"/>
          <w:szCs w:val="24"/>
        </w:rPr>
        <w:t xml:space="preserve"> that represent the </w:t>
      </w:r>
      <w:r w:rsidRPr="006901E1">
        <w:rPr>
          <w:b/>
          <w:sz w:val="24"/>
          <w:szCs w:val="24"/>
        </w:rPr>
        <w:t>dimension of the matrix</w:t>
      </w:r>
      <w:r w:rsidR="00F16693" w:rsidRPr="006901E1">
        <w:rPr>
          <w:sz w:val="24"/>
          <w:szCs w:val="24"/>
        </w:rPr>
        <w:t xml:space="preserve">. </w:t>
      </w:r>
    </w:p>
    <w:p w:rsidR="00EB3589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4D4CE7" w:rsidRPr="006901E1">
        <w:rPr>
          <w:sz w:val="24"/>
          <w:szCs w:val="24"/>
        </w:rPr>
        <w:t>the matrix filled spirally</w:t>
      </w:r>
      <w:r w:rsidR="00E5498E" w:rsidRPr="006901E1">
        <w:rPr>
          <w:sz w:val="24"/>
          <w:szCs w:val="24"/>
        </w:rPr>
        <w:t xml:space="preserve"> starting from </w:t>
      </w:r>
      <w:r w:rsidR="00E5498E" w:rsidRPr="006901E1">
        <w:rPr>
          <w:b/>
          <w:sz w:val="24"/>
          <w:szCs w:val="24"/>
        </w:rPr>
        <w:t>1</w:t>
      </w:r>
      <w:r w:rsidR="004D4CE7" w:rsidRPr="006901E1">
        <w:rPr>
          <w:sz w:val="24"/>
          <w:szCs w:val="24"/>
        </w:rPr>
        <w:t xml:space="preserve">. </w:t>
      </w:r>
      <w:r w:rsidR="005D6A33" w:rsidRPr="006901E1">
        <w:rPr>
          <w:sz w:val="24"/>
          <w:szCs w:val="24"/>
        </w:rPr>
        <w:t xml:space="preserve">You need to print </w:t>
      </w:r>
      <w:r w:rsidR="005D6A33" w:rsidRPr="006901E1">
        <w:rPr>
          <w:b/>
          <w:sz w:val="24"/>
          <w:szCs w:val="24"/>
        </w:rPr>
        <w:t>every row on a new line</w:t>
      </w:r>
      <w:r w:rsidR="00E5498E" w:rsidRPr="006901E1">
        <w:rPr>
          <w:sz w:val="24"/>
          <w:szCs w:val="24"/>
        </w:rPr>
        <w:t>, with the</w:t>
      </w:r>
      <w:r w:rsidR="005D6A33" w:rsidRPr="006901E1">
        <w:rPr>
          <w:sz w:val="24"/>
          <w:szCs w:val="24"/>
        </w:rPr>
        <w:t xml:space="preserve"> cell</w:t>
      </w:r>
      <w:r w:rsidR="00E5498E" w:rsidRPr="006901E1">
        <w:rPr>
          <w:sz w:val="24"/>
          <w:szCs w:val="24"/>
        </w:rPr>
        <w:t>s</w:t>
      </w:r>
      <w:r w:rsidR="005D6A33" w:rsidRPr="006901E1">
        <w:rPr>
          <w:sz w:val="24"/>
          <w:szCs w:val="24"/>
        </w:rPr>
        <w:t xml:space="preserve"> </w:t>
      </w:r>
      <w:r w:rsidR="005D6A33" w:rsidRPr="006901E1">
        <w:rPr>
          <w:b/>
          <w:sz w:val="24"/>
          <w:szCs w:val="24"/>
        </w:rPr>
        <w:t>separated by a space</w:t>
      </w:r>
      <w:r w:rsidR="005D6A33" w:rsidRPr="006901E1">
        <w:rPr>
          <w:sz w:val="24"/>
          <w:szCs w:val="24"/>
        </w:rPr>
        <w:t xml:space="preserve">. </w:t>
      </w:r>
      <w:r w:rsidR="004D4CE7" w:rsidRPr="006901E1">
        <w:rPr>
          <w:sz w:val="24"/>
          <w:szCs w:val="24"/>
        </w:rPr>
        <w:t xml:space="preserve">Check the examples below. 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="00B64742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</w:p>
        </w:tc>
        <w:tc>
          <w:tcPr>
            <w:tcW w:w="2880" w:type="dxa"/>
          </w:tcPr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1 2 3 4 5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16 17 18 19 6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15 24 25 20 7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14 23 22 21 8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B6474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</w:t>
            </w:r>
          </w:p>
        </w:tc>
        <w:tc>
          <w:tcPr>
            <w:tcW w:w="2610" w:type="dxa"/>
          </w:tcPr>
          <w:p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</w:t>
            </w:r>
          </w:p>
          <w:p w:rsidR="00513CE8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8 9 4</w:t>
            </w:r>
          </w:p>
          <w:p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7 6 5</w:t>
            </w:r>
          </w:p>
        </w:tc>
      </w:tr>
    </w:tbl>
    <w:p w:rsidR="00CD4C98" w:rsidRDefault="00AB610F" w:rsidP="00CD4C98">
      <w:pPr>
        <w:pStyle w:val="Heading2"/>
      </w:pPr>
      <w:r>
        <w:t>*</w:t>
      </w:r>
      <w:r w:rsidR="00BF187D">
        <w:rPr>
          <w:lang w:val="bg-BG"/>
        </w:rPr>
        <w:t>*</w:t>
      </w:r>
      <w:r w:rsidR="006626CF">
        <w:t>D</w:t>
      </w:r>
      <w:r>
        <w:t>iagonal Attack</w:t>
      </w:r>
    </w:p>
    <w:p w:rsidR="00334E23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6626CF" w:rsidRPr="006901E1">
        <w:rPr>
          <w:sz w:val="24"/>
          <w:szCs w:val="24"/>
        </w:rPr>
        <w:t xml:space="preserve">reads a given matrix of numbers, and checks if both </w:t>
      </w:r>
      <w:r w:rsidR="00C05160" w:rsidRPr="006901E1">
        <w:rPr>
          <w:b/>
          <w:sz w:val="24"/>
          <w:szCs w:val="24"/>
        </w:rPr>
        <w:t xml:space="preserve">main </w:t>
      </w:r>
      <w:r w:rsidR="006626CF" w:rsidRPr="006901E1">
        <w:rPr>
          <w:b/>
          <w:sz w:val="24"/>
          <w:szCs w:val="24"/>
        </w:rPr>
        <w:t>diagonals</w:t>
      </w:r>
      <w:r w:rsidR="00E0622D" w:rsidRPr="006901E1">
        <w:rPr>
          <w:b/>
          <w:sz w:val="24"/>
          <w:szCs w:val="24"/>
        </w:rPr>
        <w:t xml:space="preserve"> </w:t>
      </w:r>
      <w:r w:rsidR="00217BB9" w:rsidRPr="006901E1">
        <w:rPr>
          <w:b/>
          <w:sz w:val="24"/>
          <w:szCs w:val="24"/>
        </w:rPr>
        <w:t>have equal sum</w:t>
      </w:r>
      <w:r w:rsidR="00BC6627" w:rsidRPr="006901E1">
        <w:rPr>
          <w:sz w:val="24"/>
          <w:szCs w:val="24"/>
        </w:rPr>
        <w:t>.</w:t>
      </w:r>
      <w:r w:rsidR="00217BB9" w:rsidRPr="006901E1">
        <w:rPr>
          <w:sz w:val="24"/>
          <w:szCs w:val="24"/>
        </w:rPr>
        <w:t xml:space="preserve"> If they do,</w:t>
      </w:r>
      <w:r w:rsidR="00C05160" w:rsidRPr="006901E1">
        <w:rPr>
          <w:sz w:val="24"/>
          <w:szCs w:val="24"/>
        </w:rPr>
        <w:t xml:space="preserve"> set every element that is </w:t>
      </w:r>
      <w:r w:rsidR="004E4BB9" w:rsidRPr="006901E1">
        <w:rPr>
          <w:b/>
          <w:sz w:val="24"/>
          <w:szCs w:val="24"/>
        </w:rPr>
        <w:t>NOT</w:t>
      </w:r>
      <w:r w:rsidR="004E4BB9" w:rsidRPr="006901E1">
        <w:rPr>
          <w:sz w:val="24"/>
          <w:szCs w:val="24"/>
        </w:rPr>
        <w:t xml:space="preserve"> </w:t>
      </w:r>
      <w:r w:rsidR="00217BB9" w:rsidRPr="006901E1">
        <w:rPr>
          <w:sz w:val="24"/>
          <w:szCs w:val="24"/>
        </w:rPr>
        <w:t>part of</w:t>
      </w:r>
      <w:r w:rsidR="00C05160" w:rsidRPr="006901E1">
        <w:rPr>
          <w:sz w:val="24"/>
          <w:szCs w:val="24"/>
        </w:rPr>
        <w:t xml:space="preserve"> </w:t>
      </w:r>
      <w:r w:rsidR="00C05160" w:rsidRPr="006901E1">
        <w:rPr>
          <w:b/>
          <w:sz w:val="24"/>
          <w:szCs w:val="24"/>
        </w:rPr>
        <w:t>the main diagonals</w:t>
      </w:r>
      <w:r w:rsidR="00C05160" w:rsidRPr="006901E1">
        <w:rPr>
          <w:sz w:val="24"/>
          <w:szCs w:val="24"/>
        </w:rPr>
        <w:t xml:space="preserve"> to </w:t>
      </w:r>
      <w:r w:rsidR="004E4BB9" w:rsidRPr="006901E1">
        <w:rPr>
          <w:sz w:val="24"/>
          <w:szCs w:val="24"/>
        </w:rPr>
        <w:t>that sum</w:t>
      </w:r>
      <w:r w:rsidR="00217BB9" w:rsidRPr="006901E1">
        <w:rPr>
          <w:sz w:val="24"/>
          <w:szCs w:val="24"/>
        </w:rPr>
        <w:t>,</w:t>
      </w:r>
      <w:r w:rsidR="00C118E4" w:rsidRPr="006901E1">
        <w:rPr>
          <w:sz w:val="24"/>
          <w:szCs w:val="24"/>
        </w:rPr>
        <w:t xml:space="preserve"> </w:t>
      </w:r>
      <w:r w:rsidR="00217BB9" w:rsidRPr="006901E1">
        <w:rPr>
          <w:sz w:val="24"/>
          <w:szCs w:val="24"/>
        </w:rPr>
        <w:t xml:space="preserve">alternatively </w:t>
      </w:r>
      <w:r w:rsidR="00C118E4" w:rsidRPr="006901E1">
        <w:rPr>
          <w:sz w:val="24"/>
          <w:szCs w:val="24"/>
        </w:rPr>
        <w:t>just print the matrix</w:t>
      </w:r>
      <w:r w:rsidR="00217BB9" w:rsidRPr="006901E1">
        <w:rPr>
          <w:sz w:val="24"/>
          <w:szCs w:val="24"/>
        </w:rPr>
        <w:t xml:space="preserve"> unchanged</w:t>
      </w:r>
      <w:r w:rsidR="00C118E4" w:rsidRPr="006901E1">
        <w:rPr>
          <w:sz w:val="24"/>
          <w:szCs w:val="24"/>
        </w:rPr>
        <w:t>.</w:t>
      </w:r>
    </w:p>
    <w:p w:rsidR="00334E23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lastRenderedPageBreak/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334E23" w:rsidRPr="006901E1">
        <w:rPr>
          <w:sz w:val="24"/>
          <w:szCs w:val="24"/>
        </w:rPr>
        <w:t xml:space="preserve">Each element represents a </w:t>
      </w:r>
      <w:r w:rsidR="00334E23" w:rsidRPr="006901E1">
        <w:rPr>
          <w:b/>
          <w:sz w:val="24"/>
          <w:szCs w:val="24"/>
        </w:rPr>
        <w:t>string of numbers</w:t>
      </w:r>
      <w:r w:rsidR="00334E23" w:rsidRPr="006901E1">
        <w:rPr>
          <w:sz w:val="24"/>
          <w:szCs w:val="24"/>
        </w:rPr>
        <w:t xml:space="preserve">, with </w:t>
      </w:r>
      <w:r w:rsidR="00334E23" w:rsidRPr="006901E1">
        <w:rPr>
          <w:b/>
          <w:sz w:val="24"/>
          <w:szCs w:val="24"/>
        </w:rPr>
        <w:t>spaces</w:t>
      </w:r>
      <w:r w:rsidR="00334E23" w:rsidRPr="006901E1">
        <w:rPr>
          <w:sz w:val="24"/>
          <w:szCs w:val="24"/>
        </w:rPr>
        <w:t xml:space="preserve"> between them. Parse it into a </w:t>
      </w:r>
      <w:r w:rsidR="00334E23" w:rsidRPr="006901E1">
        <w:rPr>
          <w:b/>
          <w:sz w:val="24"/>
          <w:szCs w:val="24"/>
        </w:rPr>
        <w:t>matrix of numbers</w:t>
      </w:r>
      <w:r w:rsidR="00334E23" w:rsidRPr="006901E1">
        <w:rPr>
          <w:sz w:val="24"/>
          <w:szCs w:val="24"/>
        </w:rPr>
        <w:t>, so you can work with it.</w:t>
      </w:r>
    </w:p>
    <w:p w:rsidR="00334E23" w:rsidRPr="006901E1" w:rsidRDefault="00334E23" w:rsidP="00334E23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DC5EAF" w:rsidRPr="006901E1">
        <w:rPr>
          <w:sz w:val="24"/>
          <w:szCs w:val="24"/>
        </w:rPr>
        <w:t xml:space="preserve"> is either the new matrix, with all cells not belonging to a main diagonal changed to the diagonal sum or the original matrix, if the two diagonals have different sums</w:t>
      </w:r>
      <w:r w:rsidRPr="006901E1">
        <w:rPr>
          <w:sz w:val="24"/>
          <w:szCs w:val="24"/>
        </w:rPr>
        <w:t xml:space="preserve">. You need to print </w:t>
      </w:r>
      <w:r w:rsidRPr="006901E1">
        <w:rPr>
          <w:b/>
          <w:sz w:val="24"/>
          <w:szCs w:val="24"/>
        </w:rPr>
        <w:t>every row on a new line</w:t>
      </w:r>
      <w:r w:rsidRPr="006901E1">
        <w:rPr>
          <w:sz w:val="24"/>
          <w:szCs w:val="24"/>
        </w:rPr>
        <w:t xml:space="preserve">, </w:t>
      </w:r>
      <w:r w:rsidR="00DC5EAF" w:rsidRPr="006901E1">
        <w:rPr>
          <w:sz w:val="24"/>
          <w:szCs w:val="24"/>
        </w:rPr>
        <w:t>with cells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>separated by a space</w:t>
      </w:r>
      <w:r w:rsidRPr="006901E1">
        <w:rPr>
          <w:sz w:val="24"/>
          <w:szCs w:val="24"/>
        </w:rPr>
        <w:t xml:space="preserve">. Check the examples below. </w:t>
      </w:r>
    </w:p>
    <w:p w:rsidR="00033678" w:rsidRDefault="00033678" w:rsidP="0003367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160"/>
        <w:gridCol w:w="1710"/>
        <w:gridCol w:w="1530"/>
        <w:gridCol w:w="2610"/>
      </w:tblGrid>
      <w:tr w:rsidR="00033678" w:rsidRPr="00603773" w:rsidTr="006901E1">
        <w:tc>
          <w:tcPr>
            <w:tcW w:w="2492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033678" w:rsidRPr="0095466F" w:rsidTr="006901E1">
        <w:tc>
          <w:tcPr>
            <w:tcW w:w="2492" w:type="dxa"/>
          </w:tcPr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5 3 12 3 1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11 4 23 2 5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101 12 3 21 10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1 4 5 2 2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5 22 33 11 1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2160" w:type="dxa"/>
          </w:tcPr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5 15 15 15 1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15 4 15 2 15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15 15 3 15 15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15 4 15 2 15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</w:p>
          <w:p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610" w:type="dxa"/>
          </w:tcPr>
          <w:p w:rsidR="00033678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</w:p>
          <w:p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</w:p>
          <w:p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1 1 0</w:t>
            </w:r>
          </w:p>
        </w:tc>
      </w:tr>
    </w:tbl>
    <w:p w:rsidR="00CD4C98" w:rsidRDefault="00BF187D" w:rsidP="00CD4C98">
      <w:pPr>
        <w:pStyle w:val="Heading2"/>
      </w:pPr>
      <w:r>
        <w:t>*</w:t>
      </w:r>
      <w:r w:rsidR="00AB610F">
        <w:t>Orbit</w:t>
      </w:r>
    </w:p>
    <w:p w:rsidR="00DC05B1" w:rsidRPr="006901E1" w:rsidRDefault="00DC05B1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You will be given an empty rectangular space of cells.</w:t>
      </w:r>
      <w:r w:rsidR="00C2317E" w:rsidRPr="006901E1">
        <w:rPr>
          <w:sz w:val="24"/>
          <w:szCs w:val="24"/>
        </w:rPr>
        <w:t xml:space="preserve"> Then you will be given the position of a star. You need to build the orbits around it.</w:t>
      </w:r>
    </w:p>
    <w:p w:rsidR="00221D61" w:rsidRPr="006901E1" w:rsidRDefault="00221D61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You will be given a coordinate of a cell, which will </w:t>
      </w:r>
      <w:r w:rsidRPr="006901E1">
        <w:rPr>
          <w:b/>
          <w:sz w:val="24"/>
          <w:szCs w:val="24"/>
        </w:rPr>
        <w:t>always be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 xml:space="preserve">inside the </w:t>
      </w:r>
      <w:r w:rsidR="005F04FF" w:rsidRPr="006901E1">
        <w:rPr>
          <w:b/>
          <w:sz w:val="24"/>
          <w:szCs w:val="24"/>
        </w:rPr>
        <w:t>matrix</w:t>
      </w:r>
      <w:r w:rsidRPr="006901E1">
        <w:rPr>
          <w:sz w:val="24"/>
          <w:szCs w:val="24"/>
        </w:rPr>
        <w:t xml:space="preserve">, on which you will put the value – </w:t>
      </w:r>
      <w:r w:rsidRPr="006901E1">
        <w:rPr>
          <w:rStyle w:val="CodeChar"/>
          <w:sz w:val="24"/>
          <w:szCs w:val="24"/>
        </w:rPr>
        <w:t>1</w:t>
      </w:r>
      <w:r w:rsidRPr="006901E1">
        <w:rPr>
          <w:sz w:val="24"/>
          <w:szCs w:val="24"/>
        </w:rPr>
        <w:t xml:space="preserve">. </w:t>
      </w:r>
      <w:r w:rsidR="00EE2F56" w:rsidRPr="006901E1">
        <w:rPr>
          <w:sz w:val="24"/>
          <w:szCs w:val="24"/>
        </w:rPr>
        <w:t xml:space="preserve">Then you must set the values of the cells </w:t>
      </w:r>
      <w:r w:rsidR="00EE2F56" w:rsidRPr="006901E1">
        <w:rPr>
          <w:b/>
          <w:sz w:val="24"/>
          <w:szCs w:val="24"/>
        </w:rPr>
        <w:t>directly surrounding that cell</w:t>
      </w:r>
      <w:r w:rsidR="00EE2F56" w:rsidRPr="006901E1">
        <w:rPr>
          <w:sz w:val="24"/>
          <w:szCs w:val="24"/>
        </w:rPr>
        <w:t xml:space="preserve">, including the </w:t>
      </w:r>
      <w:r w:rsidR="00EE2F56" w:rsidRPr="006901E1">
        <w:rPr>
          <w:b/>
          <w:sz w:val="24"/>
          <w:szCs w:val="24"/>
        </w:rPr>
        <w:t>diagonals</w:t>
      </w:r>
      <w:r w:rsidR="00EE2F56" w:rsidRPr="006901E1">
        <w:rPr>
          <w:sz w:val="24"/>
          <w:szCs w:val="24"/>
        </w:rPr>
        <w:t xml:space="preserve">, </w:t>
      </w:r>
      <w:r w:rsidR="00EE2F56" w:rsidRPr="006901E1">
        <w:rPr>
          <w:b/>
          <w:sz w:val="24"/>
          <w:szCs w:val="24"/>
        </w:rPr>
        <w:t xml:space="preserve">to </w:t>
      </w:r>
      <w:r w:rsidR="00EE2F56" w:rsidRPr="006901E1">
        <w:rPr>
          <w:rStyle w:val="CodeChar"/>
          <w:sz w:val="24"/>
          <w:szCs w:val="24"/>
        </w:rPr>
        <w:t>2</w:t>
      </w:r>
      <w:r w:rsidR="00EE2F56" w:rsidRPr="006901E1">
        <w:rPr>
          <w:sz w:val="24"/>
          <w:szCs w:val="24"/>
        </w:rPr>
        <w:t>.</w:t>
      </w:r>
      <w:r w:rsidR="009B47E5" w:rsidRPr="006901E1">
        <w:rPr>
          <w:sz w:val="24"/>
          <w:szCs w:val="24"/>
        </w:rPr>
        <w:t xml:space="preserve"> </w:t>
      </w:r>
      <w:r w:rsidR="005F04FF" w:rsidRPr="006901E1">
        <w:rPr>
          <w:sz w:val="24"/>
          <w:szCs w:val="24"/>
        </w:rPr>
        <w:t>After which</w:t>
      </w:r>
      <w:r w:rsidR="00EE2F56" w:rsidRPr="006901E1">
        <w:rPr>
          <w:sz w:val="24"/>
          <w:szCs w:val="24"/>
        </w:rPr>
        <w:t xml:space="preserve"> you must set the values of the next surrounding cells to 3 and so on.</w:t>
      </w:r>
      <w:r w:rsidR="005F04FF" w:rsidRPr="006901E1">
        <w:rPr>
          <w:sz w:val="24"/>
          <w:szCs w:val="24"/>
        </w:rPr>
        <w:t xml:space="preserve"> Check the</w:t>
      </w:r>
      <w:r w:rsidR="00A95EC7" w:rsidRPr="006901E1">
        <w:rPr>
          <w:sz w:val="24"/>
          <w:szCs w:val="24"/>
        </w:rPr>
        <w:t xml:space="preserve"> pictures for more info</w:t>
      </w:r>
      <w:r w:rsidR="003A4D7C" w:rsidRPr="006901E1">
        <w:rPr>
          <w:sz w:val="24"/>
          <w:szCs w:val="24"/>
        </w:rPr>
        <w:t>rmation</w:t>
      </w:r>
      <w:r w:rsidR="00A95EC7" w:rsidRPr="006901E1">
        <w:rPr>
          <w:sz w:val="24"/>
          <w:szCs w:val="24"/>
        </w:rPr>
        <w:t>.</w:t>
      </w:r>
    </w:p>
    <w:p w:rsidR="00A95EC7" w:rsidRPr="006901E1" w:rsidRDefault="00A95EC7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For example</w:t>
      </w:r>
      <w:r w:rsidR="003A4D7C" w:rsidRPr="006901E1">
        <w:rPr>
          <w:sz w:val="24"/>
          <w:szCs w:val="24"/>
        </w:rPr>
        <w:t>,</w:t>
      </w:r>
      <w:r w:rsidRPr="006901E1">
        <w:rPr>
          <w:sz w:val="24"/>
          <w:szCs w:val="24"/>
        </w:rPr>
        <w:t xml:space="preserve"> we are given a matrix which has 5 rows and 5 columns an</w:t>
      </w:r>
      <w:r w:rsidR="002353D0" w:rsidRPr="006901E1">
        <w:rPr>
          <w:sz w:val="24"/>
          <w:szCs w:val="24"/>
        </w:rPr>
        <w:t xml:space="preserve">d the star is at coordinates – </w:t>
      </w:r>
      <w:r w:rsidRPr="006901E1">
        <w:rPr>
          <w:rStyle w:val="CodeChar"/>
          <w:sz w:val="24"/>
          <w:szCs w:val="24"/>
        </w:rPr>
        <w:t>0</w:t>
      </w:r>
      <w:r w:rsidR="002353D0" w:rsidRPr="006901E1">
        <w:rPr>
          <w:rStyle w:val="CodeChar"/>
          <w:sz w:val="24"/>
          <w:szCs w:val="24"/>
        </w:rPr>
        <w:t>,</w:t>
      </w:r>
      <w:r w:rsidRPr="006901E1">
        <w:rPr>
          <w:rStyle w:val="CodeChar"/>
          <w:sz w:val="24"/>
          <w:szCs w:val="24"/>
        </w:rPr>
        <w:t xml:space="preserve"> 0</w:t>
      </w:r>
      <w:r w:rsidRPr="006901E1">
        <w:rPr>
          <w:sz w:val="24"/>
          <w:szCs w:val="24"/>
        </w:rPr>
        <w:t>. Then the following should happen: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RPr="006901E1" w:rsidTr="004E42E0">
        <w:tc>
          <w:tcPr>
            <w:tcW w:w="425" w:type="dxa"/>
            <w:shd w:val="clear" w:color="auto" w:fill="FFFF0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4E42E0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4E42E0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4E42E0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4E42E0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</w:tbl>
    <w:p w:rsidR="00A95EC7" w:rsidRPr="006901E1" w:rsidRDefault="004E42E0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br w:type="textWrapping" w:clear="all"/>
        <w:t xml:space="preserve">   </w:t>
      </w:r>
    </w:p>
    <w:p w:rsidR="00E97475" w:rsidRPr="006901E1" w:rsidRDefault="00E97475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If the coordinates of the star are somewhere in the midd</w:t>
      </w:r>
      <w:r w:rsidR="002353D0" w:rsidRPr="006901E1">
        <w:rPr>
          <w:sz w:val="24"/>
          <w:szCs w:val="24"/>
        </w:rPr>
        <w:t xml:space="preserve">le of the matrix for example – </w:t>
      </w:r>
      <w:r w:rsidRPr="006901E1">
        <w:rPr>
          <w:rStyle w:val="CodeChar"/>
          <w:sz w:val="24"/>
          <w:szCs w:val="24"/>
        </w:rPr>
        <w:t>2</w:t>
      </w:r>
      <w:r w:rsidR="002353D0" w:rsidRPr="006901E1">
        <w:rPr>
          <w:rStyle w:val="CodeChar"/>
          <w:sz w:val="24"/>
          <w:szCs w:val="24"/>
        </w:rPr>
        <w:t>,</w:t>
      </w:r>
      <w:r w:rsidRPr="006901E1">
        <w:rPr>
          <w:rStyle w:val="CodeChar"/>
          <w:sz w:val="24"/>
          <w:szCs w:val="24"/>
        </w:rPr>
        <w:t xml:space="preserve"> 2</w:t>
      </w:r>
      <w:r w:rsidRPr="006901E1">
        <w:rPr>
          <w:sz w:val="24"/>
          <w:szCs w:val="24"/>
        </w:rPr>
        <w:t>, then it should look like this: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RPr="006901E1" w:rsidTr="00E97475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E97475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E97475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E97475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E97475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</w:tbl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F16693" w:rsidRPr="006901E1" w:rsidRDefault="00F16693" w:rsidP="00CD4C98">
      <w:pPr>
        <w:rPr>
          <w:b/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an </w:t>
      </w:r>
      <w:r w:rsidRPr="006901E1">
        <w:rPr>
          <w:b/>
          <w:sz w:val="24"/>
          <w:szCs w:val="24"/>
        </w:rPr>
        <w:t>array of 4 numbers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>[width, height, x, y]</w:t>
      </w:r>
      <w:r w:rsidRPr="006901E1">
        <w:rPr>
          <w:sz w:val="24"/>
          <w:szCs w:val="24"/>
        </w:rPr>
        <w:t xml:space="preserve"> which represents the </w:t>
      </w:r>
      <w:r w:rsidRPr="006901E1">
        <w:rPr>
          <w:b/>
          <w:sz w:val="24"/>
          <w:szCs w:val="24"/>
        </w:rPr>
        <w:t>dimensions of the matrix</w:t>
      </w:r>
      <w:r w:rsidRPr="006901E1">
        <w:rPr>
          <w:sz w:val="24"/>
          <w:szCs w:val="24"/>
        </w:rPr>
        <w:t xml:space="preserve"> and the </w:t>
      </w:r>
      <w:r w:rsidRPr="006901E1">
        <w:rPr>
          <w:b/>
          <w:sz w:val="24"/>
          <w:szCs w:val="24"/>
        </w:rPr>
        <w:t>coordinates of the star.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FC607E" w:rsidRPr="006901E1">
        <w:rPr>
          <w:sz w:val="24"/>
          <w:szCs w:val="24"/>
        </w:rPr>
        <w:t xml:space="preserve">the </w:t>
      </w:r>
      <w:r w:rsidR="005F04FF" w:rsidRPr="006901E1">
        <w:rPr>
          <w:sz w:val="24"/>
          <w:szCs w:val="24"/>
        </w:rPr>
        <w:t xml:space="preserve">filled matrix, with the cells </w:t>
      </w:r>
      <w:r w:rsidR="00C96C9F" w:rsidRPr="006901E1">
        <w:rPr>
          <w:b/>
          <w:sz w:val="24"/>
          <w:szCs w:val="24"/>
        </w:rPr>
        <w:t>separated by a space</w:t>
      </w:r>
      <w:r w:rsidR="005F04FF" w:rsidRPr="006901E1">
        <w:rPr>
          <w:sz w:val="24"/>
          <w:szCs w:val="24"/>
        </w:rPr>
        <w:t>,</w:t>
      </w:r>
      <w:r w:rsidR="00FC607E" w:rsidRPr="006901E1">
        <w:rPr>
          <w:sz w:val="24"/>
          <w:szCs w:val="24"/>
        </w:rPr>
        <w:t xml:space="preserve"> each </w:t>
      </w:r>
      <w:r w:rsidR="00FC607E" w:rsidRPr="006901E1">
        <w:rPr>
          <w:b/>
          <w:sz w:val="24"/>
          <w:szCs w:val="24"/>
        </w:rPr>
        <w:t>row on a new line</w:t>
      </w:r>
      <w:r w:rsidR="00FC607E" w:rsidRPr="006901E1">
        <w:rPr>
          <w:sz w:val="24"/>
          <w:szCs w:val="24"/>
        </w:rPr>
        <w:t>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CD4C98" w:rsidRPr="00603773" w:rsidTr="006901E1">
        <w:tc>
          <w:tcPr>
            <w:tcW w:w="1952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D4C98" w:rsidRPr="0095466F" w:rsidTr="006901E1">
        <w:tc>
          <w:tcPr>
            <w:tcW w:w="1952" w:type="dxa"/>
          </w:tcPr>
          <w:p w:rsidR="00C96C9F" w:rsidRPr="006901E1" w:rsidRDefault="00503B21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C96C9F" w:rsidRPr="006901E1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C96C9F" w:rsidRPr="006901E1">
              <w:rPr>
                <w:rFonts w:ascii="Consolas" w:hAnsi="Consolas"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260" w:type="dxa"/>
          </w:tcPr>
          <w:p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1 2 3 4</w:t>
            </w:r>
          </w:p>
          <w:p w:rsidR="00C96C9F" w:rsidRPr="006901E1" w:rsidRDefault="00C96C9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2 3 4</w:t>
            </w:r>
          </w:p>
          <w:p w:rsidR="00C96C9F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3 3 3 4</w:t>
            </w:r>
          </w:p>
          <w:p w:rsidR="00C96C9F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:rsidR="00145A96" w:rsidRPr="006901E1" w:rsidRDefault="00503B21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440" w:type="dxa"/>
          </w:tcPr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3 3 3 3 3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3 2 2 2 3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3 2 1 2 3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3 2 2 2 3</w:t>
            </w:r>
          </w:p>
          <w:p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145A96" w:rsidRPr="006901E1" w:rsidRDefault="00503B21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3 2 1</w:t>
            </w:r>
          </w:p>
        </w:tc>
      </w:tr>
    </w:tbl>
    <w:p w:rsidR="00CD4C98" w:rsidRDefault="00CD4C98" w:rsidP="00CD4C98">
      <w:pPr>
        <w:pStyle w:val="Heading3"/>
      </w:pPr>
      <w:r>
        <w:t>Hints</w:t>
      </w:r>
    </w:p>
    <w:p w:rsidR="00F010B1" w:rsidRPr="006901E1" w:rsidRDefault="00A82558" w:rsidP="00A8255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Check if there is some </w:t>
      </w:r>
      <w:r w:rsidRPr="006901E1">
        <w:rPr>
          <w:b/>
          <w:sz w:val="24"/>
          <w:szCs w:val="24"/>
        </w:rPr>
        <w:t>dependency</w:t>
      </w:r>
      <w:r w:rsidRPr="006901E1">
        <w:rPr>
          <w:sz w:val="24"/>
          <w:szCs w:val="24"/>
        </w:rPr>
        <w:t xml:space="preserve"> or </w:t>
      </w:r>
      <w:r w:rsidRPr="006901E1">
        <w:rPr>
          <w:b/>
          <w:sz w:val="24"/>
          <w:szCs w:val="24"/>
        </w:rPr>
        <w:t>relation</w:t>
      </w:r>
      <w:r w:rsidRPr="006901E1">
        <w:rPr>
          <w:sz w:val="24"/>
          <w:szCs w:val="24"/>
        </w:rPr>
        <w:t xml:space="preserve"> between the </w:t>
      </w:r>
      <w:r w:rsidRPr="006901E1">
        <w:rPr>
          <w:b/>
          <w:sz w:val="24"/>
          <w:szCs w:val="24"/>
        </w:rPr>
        <w:t>position of the numbers</w:t>
      </w:r>
      <w:r w:rsidRPr="006901E1">
        <w:rPr>
          <w:sz w:val="24"/>
          <w:szCs w:val="24"/>
        </w:rPr>
        <w:t xml:space="preserve"> and the </w:t>
      </w:r>
      <w:r w:rsidRPr="006901E1">
        <w:rPr>
          <w:b/>
          <w:sz w:val="24"/>
          <w:szCs w:val="24"/>
        </w:rPr>
        <w:t>rows</w:t>
      </w:r>
      <w:r w:rsidRPr="006901E1">
        <w:rPr>
          <w:sz w:val="24"/>
          <w:szCs w:val="24"/>
        </w:rPr>
        <w:t xml:space="preserve"> and </w:t>
      </w:r>
      <w:r w:rsidRPr="006901E1">
        <w:rPr>
          <w:b/>
          <w:sz w:val="24"/>
          <w:szCs w:val="24"/>
        </w:rPr>
        <w:t xml:space="preserve">columns </w:t>
      </w:r>
      <w:r w:rsidRPr="006901E1">
        <w:rPr>
          <w:sz w:val="24"/>
          <w:szCs w:val="24"/>
        </w:rPr>
        <w:t>of those positions.</w:t>
      </w:r>
    </w:p>
    <w:sectPr w:rsidR="00F010B1" w:rsidRPr="006901E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024" w:rsidRDefault="00CA0024" w:rsidP="008068A2">
      <w:pPr>
        <w:spacing w:after="0" w:line="240" w:lineRule="auto"/>
      </w:pPr>
      <w:r>
        <w:separator/>
      </w:r>
    </w:p>
  </w:endnote>
  <w:endnote w:type="continuationSeparator" w:id="0">
    <w:p w:rsidR="00CA0024" w:rsidRDefault="00CA00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ED3" w:rsidRPr="00AC77AD" w:rsidRDefault="00640ED3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48B65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40ED3" w:rsidRPr="008C2B83" w:rsidRDefault="00640ED3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2D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2D7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640ED3" w:rsidRPr="008C2B83" w:rsidRDefault="00640ED3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2D7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2D7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40ED3" w:rsidRDefault="00640ED3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640ED3" w:rsidRDefault="00640ED3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40ED3" w:rsidRDefault="00640ED3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40ED3" w:rsidRDefault="00640ED3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74CBB9" wp14:editId="10B8659B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1EA648" wp14:editId="6BDDC9C2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91FAC2" wp14:editId="194DB1E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ADD091" wp14:editId="2B271D9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A83987" wp14:editId="4EB39E93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73F86" wp14:editId="6BACD483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61A7D0" wp14:editId="1D6FCB1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E830C" wp14:editId="618659D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0ADCB" wp14:editId="38884327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84F320" wp14:editId="2D70092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40ED3" w:rsidRDefault="00640ED3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40ED3" w:rsidRDefault="00640ED3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74CBB9" wp14:editId="10B8659B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1EA648" wp14:editId="6BDDC9C2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91FAC2" wp14:editId="194DB1E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ADD091" wp14:editId="2B271D9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A83987" wp14:editId="4EB39E93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73F86" wp14:editId="6BACD483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61A7D0" wp14:editId="1D6FCB1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E830C" wp14:editId="618659D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0ADCB" wp14:editId="38884327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84F320" wp14:editId="2D70092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B64742" w:rsidRPr="00AC77AD" w:rsidRDefault="00B64742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024" w:rsidRDefault="00CA0024" w:rsidP="008068A2">
      <w:pPr>
        <w:spacing w:after="0" w:line="240" w:lineRule="auto"/>
      </w:pPr>
      <w:r>
        <w:separator/>
      </w:r>
    </w:p>
  </w:footnote>
  <w:footnote w:type="continuationSeparator" w:id="0">
    <w:p w:rsidR="00CA0024" w:rsidRDefault="00CA00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742" w:rsidRDefault="00B64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3"/>
  </w:num>
  <w:num w:numId="3">
    <w:abstractNumId w:val="7"/>
  </w:num>
  <w:num w:numId="4">
    <w:abstractNumId w:val="19"/>
  </w:num>
  <w:num w:numId="5">
    <w:abstractNumId w:val="20"/>
  </w:num>
  <w:num w:numId="6">
    <w:abstractNumId w:val="26"/>
  </w:num>
  <w:num w:numId="7">
    <w:abstractNumId w:val="3"/>
  </w:num>
  <w:num w:numId="8">
    <w:abstractNumId w:val="6"/>
  </w:num>
  <w:num w:numId="9">
    <w:abstractNumId w:val="17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8"/>
  </w:num>
  <w:num w:numId="15">
    <w:abstractNumId w:val="14"/>
  </w:num>
  <w:num w:numId="16">
    <w:abstractNumId w:val="24"/>
  </w:num>
  <w:num w:numId="17">
    <w:abstractNumId w:val="28"/>
  </w:num>
  <w:num w:numId="18">
    <w:abstractNumId w:val="5"/>
  </w:num>
  <w:num w:numId="19">
    <w:abstractNumId w:val="13"/>
  </w:num>
  <w:num w:numId="20">
    <w:abstractNumId w:val="29"/>
  </w:num>
  <w:num w:numId="21">
    <w:abstractNumId w:val="15"/>
  </w:num>
  <w:num w:numId="22">
    <w:abstractNumId w:val="9"/>
  </w:num>
  <w:num w:numId="23">
    <w:abstractNumId w:val="27"/>
  </w:num>
  <w:num w:numId="24">
    <w:abstractNumId w:val="30"/>
  </w:num>
  <w:num w:numId="25">
    <w:abstractNumId w:val="22"/>
  </w:num>
  <w:num w:numId="26">
    <w:abstractNumId w:val="8"/>
  </w:num>
  <w:num w:numId="27">
    <w:abstractNumId w:val="21"/>
  </w:num>
  <w:num w:numId="28">
    <w:abstractNumId w:val="0"/>
  </w:num>
  <w:num w:numId="29">
    <w:abstractNumId w:val="12"/>
  </w:num>
  <w:num w:numId="30">
    <w:abstractNumId w:val="32"/>
  </w:num>
  <w:num w:numId="31">
    <w:abstractNumId w:val="34"/>
  </w:num>
  <w:num w:numId="32">
    <w:abstractNumId w:val="23"/>
  </w:num>
  <w:num w:numId="33">
    <w:abstractNumId w:val="16"/>
  </w:num>
  <w:num w:numId="34">
    <w:abstractNumId w:val="25"/>
  </w:num>
  <w:num w:numId="35">
    <w:abstractNumId w:val="35"/>
  </w:num>
  <w:num w:numId="36">
    <w:abstractNumId w:val="31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E7928"/>
    <w:rsid w:val="000F082D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5E54"/>
    <w:rsid w:val="00206A35"/>
    <w:rsid w:val="00215FCE"/>
    <w:rsid w:val="00217BB9"/>
    <w:rsid w:val="00221D61"/>
    <w:rsid w:val="002244BF"/>
    <w:rsid w:val="002353D0"/>
    <w:rsid w:val="00243A43"/>
    <w:rsid w:val="00245D88"/>
    <w:rsid w:val="002532F6"/>
    <w:rsid w:val="00264287"/>
    <w:rsid w:val="0026589D"/>
    <w:rsid w:val="002664E1"/>
    <w:rsid w:val="00274400"/>
    <w:rsid w:val="00274A3B"/>
    <w:rsid w:val="00283DB2"/>
    <w:rsid w:val="002A2D2D"/>
    <w:rsid w:val="002A399E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367D8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A1601"/>
    <w:rsid w:val="003A4D7C"/>
    <w:rsid w:val="003A5602"/>
    <w:rsid w:val="003B0278"/>
    <w:rsid w:val="003B08DF"/>
    <w:rsid w:val="003B6A53"/>
    <w:rsid w:val="003C0BE3"/>
    <w:rsid w:val="003C1C2E"/>
    <w:rsid w:val="003D2BE4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12D74"/>
    <w:rsid w:val="00624DCF"/>
    <w:rsid w:val="0063342B"/>
    <w:rsid w:val="00640ED3"/>
    <w:rsid w:val="006506F8"/>
    <w:rsid w:val="006626CF"/>
    <w:rsid w:val="006660E2"/>
    <w:rsid w:val="00670041"/>
    <w:rsid w:val="006719BA"/>
    <w:rsid w:val="00671FE2"/>
    <w:rsid w:val="00673B36"/>
    <w:rsid w:val="0067677B"/>
    <w:rsid w:val="006901E1"/>
    <w:rsid w:val="0069135A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63B48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9F5993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4052"/>
    <w:rsid w:val="00B35240"/>
    <w:rsid w:val="00B40AFF"/>
    <w:rsid w:val="00B42ACE"/>
    <w:rsid w:val="00B567F6"/>
    <w:rsid w:val="00B61119"/>
    <w:rsid w:val="00B63BD7"/>
    <w:rsid w:val="00B63DED"/>
    <w:rsid w:val="00B64742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187D"/>
    <w:rsid w:val="00BF201D"/>
    <w:rsid w:val="00BF3C41"/>
    <w:rsid w:val="00BF3DDF"/>
    <w:rsid w:val="00BF748B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790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024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55B"/>
    <w:rsid w:val="00D02D55"/>
    <w:rsid w:val="00D104BE"/>
    <w:rsid w:val="00D22895"/>
    <w:rsid w:val="00D30AFE"/>
    <w:rsid w:val="00D30D35"/>
    <w:rsid w:val="00D4318F"/>
    <w:rsid w:val="00D4354E"/>
    <w:rsid w:val="00D43F69"/>
    <w:rsid w:val="00D50831"/>
    <w:rsid w:val="00D55609"/>
    <w:rsid w:val="00D56035"/>
    <w:rsid w:val="00D6213E"/>
    <w:rsid w:val="00D67C0E"/>
    <w:rsid w:val="00D73957"/>
    <w:rsid w:val="00D75B0C"/>
    <w:rsid w:val="00D811AF"/>
    <w:rsid w:val="00D829DE"/>
    <w:rsid w:val="00D910AA"/>
    <w:rsid w:val="00D96E16"/>
    <w:rsid w:val="00DA7B45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434A"/>
    <w:rsid w:val="00EB5330"/>
    <w:rsid w:val="00EB7421"/>
    <w:rsid w:val="00EB7AFC"/>
    <w:rsid w:val="00EC1452"/>
    <w:rsid w:val="00EC5A4D"/>
    <w:rsid w:val="00ED0DEA"/>
    <w:rsid w:val="00ED31B7"/>
    <w:rsid w:val="00ED473F"/>
    <w:rsid w:val="00ED5847"/>
    <w:rsid w:val="00ED73C4"/>
    <w:rsid w:val="00ED7EAA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B48"/>
    <w:rsid w:val="00F20EB6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A5C94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7775C"/>
  <w15:docId w15:val="{319B4040-0095-41DC-9EAA-C74385D4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ED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0ED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0ED3"/>
    <w:pPr>
      <w:keepNext/>
      <w:keepLines/>
      <w:numPr>
        <w:numId w:val="2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ED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3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3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ED3"/>
  </w:style>
  <w:style w:type="paragraph" w:styleId="Footer">
    <w:name w:val="footer"/>
    <w:basedOn w:val="Normal"/>
    <w:link w:val="FooterChar"/>
    <w:uiPriority w:val="99"/>
    <w:unhideWhenUsed/>
    <w:rsid w:val="00640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ED3"/>
  </w:style>
  <w:style w:type="paragraph" w:styleId="BalloonText">
    <w:name w:val="Balloon Text"/>
    <w:basedOn w:val="Normal"/>
    <w:link w:val="BalloonTextChar"/>
    <w:uiPriority w:val="99"/>
    <w:semiHidden/>
    <w:unhideWhenUsed/>
    <w:rsid w:val="00640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E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0ED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ED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ED3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0ED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40ED3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40ED3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640E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0ED3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3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640ED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40ED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40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40ED3"/>
  </w:style>
  <w:style w:type="table" w:customStyle="1" w:styleId="TableGrid1">
    <w:name w:val="Table Grid1"/>
    <w:basedOn w:val="TableNormal"/>
    <w:next w:val="TableGrid"/>
    <w:uiPriority w:val="59"/>
    <w:rsid w:val="00640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40ED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0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7/js-fundamentals-january-2019" TargetMode="External"/><Relationship Id="rId13" Type="http://schemas.openxmlformats.org/officeDocument/2006/relationships/hyperlink" Target="https://developer.mozilla.org/en-US/docs/Web/JavaScript/Reference/Global_Objects/Array/sort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3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67DC8-BB79-4FC1-BC56-272AFE03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2602</TotalTime>
  <Pages>7</Pages>
  <Words>1465</Words>
  <Characters>8353</Characters>
  <Application>Microsoft Office Word</Application>
  <DocSecurity>0</DocSecurity>
  <Lines>69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Arrays and Matrices - Exercise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Arrays and Matrices - Exercise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miro LLL</cp:lastModifiedBy>
  <cp:revision>373</cp:revision>
  <cp:lastPrinted>2015-10-26T22:35:00Z</cp:lastPrinted>
  <dcterms:created xsi:type="dcterms:W3CDTF">2016-06-17T07:37:00Z</dcterms:created>
  <dcterms:modified xsi:type="dcterms:W3CDTF">2019-01-27T10:58:00Z</dcterms:modified>
  <cp:category>programming, education, software engineering, software development</cp:category>
</cp:coreProperties>
</file>